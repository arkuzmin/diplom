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E5" w:rsidRDefault="00BD5F5B" w:rsidP="00D75F63">
      <w:pPr>
        <w:pStyle w:val="1"/>
      </w:pPr>
      <w:r>
        <w:t>Исследовательский раздел</w:t>
      </w:r>
    </w:p>
    <w:p w:rsidR="0056527F" w:rsidRDefault="00BD5F5B" w:rsidP="00BD5F5B">
      <w:pPr>
        <w:ind w:firstLine="567"/>
      </w:pPr>
      <w:r>
        <w:t>В данном разделе описывается анализ адекватности построенной в ходе решения многокритериальной оптимизационной задачи математической модели расхода топлива котлоагрегатом</w:t>
      </w:r>
      <w:r w:rsidR="00311C09">
        <w:t>. А так</w:t>
      </w:r>
      <w:r>
        <w:t>же проводится расчет оптимального состава котельного отделения электростанции и нагрузки на котлоагрегаты для нескольких типичных ситуаций на рынке электроэнергии.</w:t>
      </w:r>
    </w:p>
    <w:p w:rsidR="00AC2D35" w:rsidRPr="00DB2BDB" w:rsidRDefault="008120B4" w:rsidP="00BD5F5B">
      <w:pPr>
        <w:ind w:firstLine="567"/>
        <w:rPr>
          <w:u w:val="single"/>
        </w:rPr>
      </w:pPr>
      <w:r w:rsidRPr="00DB2BDB">
        <w:rPr>
          <w:u w:val="single"/>
        </w:rPr>
        <w:t>Организация процесса исследования предполагает:</w:t>
      </w:r>
    </w:p>
    <w:p w:rsidR="008120B4" w:rsidRDefault="00F70376" w:rsidP="00C3441E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Анализ значений расхода топлива котлоагрегатами при различных паровых нагрузках, полученных в результате разработки и внедрения компанией ЗАО «Крок инкорпорейтед» программного комплекса «</w:t>
      </w:r>
      <w:r>
        <w:t>I</w:t>
      </w:r>
      <w:r w:rsidRPr="00F70376">
        <w:rPr>
          <w:lang w:val="ru-RU"/>
        </w:rPr>
        <w:t>4</w:t>
      </w:r>
      <w:r>
        <w:t>Plan</w:t>
      </w:r>
      <w:r>
        <w:rPr>
          <w:lang w:val="ru-RU"/>
        </w:rPr>
        <w:t xml:space="preserve">» для </w:t>
      </w:r>
      <w:r w:rsidR="00560451">
        <w:rPr>
          <w:lang w:val="ru-RU"/>
        </w:rPr>
        <w:t xml:space="preserve">определения планового состава оборудования </w:t>
      </w:r>
      <w:r>
        <w:rPr>
          <w:lang w:val="ru-RU"/>
        </w:rPr>
        <w:t xml:space="preserve">на </w:t>
      </w:r>
      <w:r w:rsidR="007B59DF">
        <w:rPr>
          <w:lang w:val="ru-RU"/>
        </w:rPr>
        <w:t>электростанции ТЭЦ-20 Мосэнерго;</w:t>
      </w:r>
    </w:p>
    <w:p w:rsidR="007B59DF" w:rsidRDefault="00BE6A1F" w:rsidP="00C3441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Сравнение значений расхода топлива котлоагрегатами при тех же значениях паровых нагрузок, полученных с помощью разработанного программного комплекса со значениями «</w:t>
      </w:r>
      <w:r>
        <w:t>I</w:t>
      </w:r>
      <w:r w:rsidRPr="00BE6A1F">
        <w:rPr>
          <w:lang w:val="ru-RU"/>
        </w:rPr>
        <w:t>4</w:t>
      </w:r>
      <w:r>
        <w:t>Plan</w:t>
      </w:r>
      <w:r>
        <w:rPr>
          <w:lang w:val="ru-RU"/>
        </w:rPr>
        <w:t>»</w:t>
      </w:r>
      <w:r w:rsidR="00C30BC1">
        <w:rPr>
          <w:lang w:val="ru-RU"/>
        </w:rPr>
        <w:t>;</w:t>
      </w:r>
    </w:p>
    <w:p w:rsidR="00BE6A1F" w:rsidRDefault="00BE6A1F" w:rsidP="00C3441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Выявление процента расхождения в сравниваемых значениях и его логическое теоретическое </w:t>
      </w:r>
      <w:r w:rsidR="00EA2CE2">
        <w:rPr>
          <w:lang w:val="ru-RU"/>
        </w:rPr>
        <w:t>объяснение</w:t>
      </w:r>
      <w:r w:rsidR="00C30BC1">
        <w:rPr>
          <w:lang w:val="ru-RU"/>
        </w:rPr>
        <w:t>;</w:t>
      </w:r>
    </w:p>
    <w:p w:rsidR="00C30BC1" w:rsidRDefault="007E461E" w:rsidP="00C3441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Выбор трех </w:t>
      </w:r>
      <w:r w:rsidR="004A0CB4">
        <w:rPr>
          <w:lang w:val="ru-RU"/>
        </w:rPr>
        <w:t>возможных</w:t>
      </w:r>
      <w:r>
        <w:rPr>
          <w:lang w:val="ru-RU"/>
        </w:rPr>
        <w:t xml:space="preserve"> ситуаций для рынка электроэнергии и проведение расчетов с помощью разработанного программного комплекса для каждой из них</w:t>
      </w:r>
      <w:r w:rsidRPr="00CB0F4B">
        <w:rPr>
          <w:lang w:val="ru-RU"/>
        </w:rPr>
        <w:t>;</w:t>
      </w:r>
    </w:p>
    <w:p w:rsidR="007E461E" w:rsidRDefault="007E461E" w:rsidP="00C3441E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Анализ полученных результатов</w:t>
      </w:r>
      <w:r w:rsidR="00CB0F4B" w:rsidRPr="00CB0F4B">
        <w:rPr>
          <w:lang w:val="ru-RU"/>
        </w:rPr>
        <w:t xml:space="preserve"> </w:t>
      </w:r>
      <w:r w:rsidR="00CB0F4B">
        <w:rPr>
          <w:lang w:val="ru-RU"/>
        </w:rPr>
        <w:t>для выбранных ситуаций</w:t>
      </w:r>
      <w:r>
        <w:rPr>
          <w:lang w:val="ru-RU"/>
        </w:rPr>
        <w:t xml:space="preserve"> и сравнение с имеющимися результатами оптимизации планового состава оборудования на электростанции ТЭЦ-20 Мосэнерго с помощью «</w:t>
      </w:r>
      <w:r>
        <w:t>I4Plan</w:t>
      </w:r>
      <w:r>
        <w:rPr>
          <w:lang w:val="ru-RU"/>
        </w:rPr>
        <w:t>».</w:t>
      </w:r>
    </w:p>
    <w:p w:rsidR="00DB2BDB" w:rsidRDefault="00DB2BDB" w:rsidP="00DB2BDB">
      <w:pPr>
        <w:ind w:left="567" w:firstLine="0"/>
        <w:rPr>
          <w:u w:val="single"/>
        </w:rPr>
      </w:pPr>
      <w:commentRangeStart w:id="0"/>
      <w:r w:rsidRPr="00DB2BDB">
        <w:rPr>
          <w:u w:val="single"/>
        </w:rPr>
        <w:t>План исследования:</w:t>
      </w:r>
      <w:commentRangeEnd w:id="0"/>
      <w:r>
        <w:rPr>
          <w:rStyle w:val="a8"/>
        </w:rPr>
        <w:commentReference w:id="0"/>
      </w:r>
    </w:p>
    <w:p w:rsidR="00337C15" w:rsidRDefault="00337C15" w:rsidP="00DB2BDB">
      <w:pPr>
        <w:ind w:left="567" w:firstLine="0"/>
        <w:rPr>
          <w:u w:val="single"/>
        </w:rPr>
      </w:pPr>
    </w:p>
    <w:p w:rsidR="00337C15" w:rsidRPr="00DB2BDB" w:rsidRDefault="006F510B" w:rsidP="006F510B">
      <w:pPr>
        <w:pStyle w:val="2"/>
      </w:pPr>
      <w:r>
        <w:lastRenderedPageBreak/>
        <w:t>Анализ адекватности построенной математической модели</w:t>
      </w:r>
    </w:p>
    <w:p w:rsidR="00DE25CF" w:rsidRDefault="006F510B" w:rsidP="0056527F">
      <w:r>
        <w:t>В данном разделе приводятся значения расхода топлива котлоагрегатами при различных паровых нагрузках, полученные с помощью программного комплекса «</w:t>
      </w:r>
      <w:r>
        <w:rPr>
          <w:lang w:val="en-US"/>
        </w:rPr>
        <w:t>I</w:t>
      </w:r>
      <w:r w:rsidRPr="006F510B">
        <w:t>4</w:t>
      </w:r>
      <w:r>
        <w:rPr>
          <w:lang w:val="en-US"/>
        </w:rPr>
        <w:t>Plan</w:t>
      </w:r>
      <w:r>
        <w:t>»</w:t>
      </w:r>
      <w:r w:rsidRPr="006F510B">
        <w:t xml:space="preserve">, </w:t>
      </w:r>
      <w:r w:rsidR="00311C09">
        <w:t>а так</w:t>
      </w:r>
      <w:r>
        <w:t>же значения расхода топлива, полученные с помощью разработанного программного комплекса. Выявляется процент расхождения в сравниваемых значениях. Приводится его логическое теоретическое объяснение.</w:t>
      </w:r>
    </w:p>
    <w:p w:rsidR="00691CAE" w:rsidRDefault="00DE25CF" w:rsidP="0056527F">
      <w:r>
        <w:t xml:space="preserve">В 2012 году в рамках проекта «Инновация </w:t>
      </w:r>
      <w:r w:rsidRPr="00DE25CF">
        <w:t xml:space="preserve">4 </w:t>
      </w:r>
      <w:r>
        <w:rPr>
          <w:lang w:val="en-US"/>
        </w:rPr>
        <w:t>Generation</w:t>
      </w:r>
      <w:r>
        <w:t>»</w:t>
      </w:r>
      <w:r w:rsidRPr="00DE25CF">
        <w:t xml:space="preserve"> </w:t>
      </w:r>
      <w:r>
        <w:t xml:space="preserve">компанией ЗАО «Крок инкорпорейтед» была разработана и введена в эксплуатацию </w:t>
      </w:r>
      <w:r w:rsidR="000E3F68">
        <w:t xml:space="preserve">на ТЭЦ-20 Мосэнерго система моделирования и оптимизации режимов работы электростанции,  в состав которой входит бизнес процесс </w:t>
      </w:r>
      <w:r w:rsidR="006F510B">
        <w:t xml:space="preserve"> </w:t>
      </w:r>
      <w:r w:rsidR="000E3F68">
        <w:t>«</w:t>
      </w:r>
      <w:r w:rsidR="000E3F68">
        <w:rPr>
          <w:lang w:val="en-US"/>
        </w:rPr>
        <w:t>I</w:t>
      </w:r>
      <w:r w:rsidR="000E3F68" w:rsidRPr="000E3F68">
        <w:t>4</w:t>
      </w:r>
      <w:r w:rsidR="000E3F68">
        <w:rPr>
          <w:lang w:val="en-US"/>
        </w:rPr>
        <w:t>Plan</w:t>
      </w:r>
      <w:r w:rsidR="000E3F68">
        <w:t>», отвечающий за определение планового состава оборудования и оптимального распределения нагрузок между энергоагрегатами.</w:t>
      </w:r>
    </w:p>
    <w:p w:rsidR="00691CAE" w:rsidRDefault="00266FF8" w:rsidP="0056527F">
      <w:r>
        <w:t xml:space="preserve">Во время эксплуатации этой системы </w:t>
      </w:r>
      <w:commentRangeStart w:id="1"/>
      <w:r w:rsidRPr="00266FF8">
        <w:t>[</w:t>
      </w:r>
      <w:r>
        <w:t>ссылка</w:t>
      </w:r>
      <w:r w:rsidRPr="00266FF8">
        <w:t>]</w:t>
      </w:r>
      <w:r>
        <w:t xml:space="preserve"> </w:t>
      </w:r>
      <w:commentRangeEnd w:id="1"/>
      <w:r>
        <w:rPr>
          <w:rStyle w:val="a8"/>
        </w:rPr>
        <w:commentReference w:id="1"/>
      </w:r>
      <w:r>
        <w:t>был достигнут экономический эффект в виде сокращения потребности в топливе на 3.28%</w:t>
      </w:r>
      <w:r w:rsidRPr="00266FF8">
        <w:t xml:space="preserve">, </w:t>
      </w:r>
      <w:r>
        <w:t>из которых 0.6% - за счет выбора оптимального планового состава оборудования и 0.56% за счет оптимизации распределени</w:t>
      </w:r>
      <w:r w:rsidR="00362388">
        <w:t xml:space="preserve">я топлива между котлоагрегатами, что в масштабах </w:t>
      </w:r>
      <w:r w:rsidR="00A8750D">
        <w:t>общих затрат на используемое топливо является крупной финансовой выгодой.</w:t>
      </w:r>
    </w:p>
    <w:p w:rsidR="00083B09" w:rsidRDefault="00E07FCC" w:rsidP="00083B09">
      <w:r>
        <w:t>Эти результаты позволяют рассматривать внедренную на ТЭЦ-20 Мосэнерго систему применимой к решению подобного рода задач оптимизации.</w:t>
      </w:r>
    </w:p>
    <w:p w:rsidR="00083B09" w:rsidRDefault="00083B09" w:rsidP="001255C7">
      <w:pPr>
        <w:pStyle w:val="3"/>
        <w:jc w:val="both"/>
      </w:pPr>
      <w:r>
        <w:lastRenderedPageBreak/>
        <w:t>Зависимости расхода газа от паровой нагрузки для котлов «К4» и «К6» очереди «90 ата» котельного отделения ТЭЦ-20 Мосэнерго</w:t>
      </w:r>
    </w:p>
    <w:p w:rsidR="008348D0" w:rsidRPr="005554D5" w:rsidRDefault="00311C09" w:rsidP="005554D5">
      <w:r>
        <w:t>В таблице</w:t>
      </w:r>
      <w:r w:rsidR="00D4146F" w:rsidRPr="00D4146F">
        <w:t xml:space="preserve"> </w:t>
      </w:r>
      <w:r w:rsidR="008D4593">
        <w:rPr>
          <w:noProof/>
        </w:rPr>
        <w:fldChar w:fldCharType="begin"/>
      </w:r>
      <w:r w:rsidR="008D4593">
        <w:instrText xml:space="preserve"> REF tbl_b4_gas \h </w:instrText>
      </w:r>
      <w:r w:rsidR="008D4593">
        <w:rPr>
          <w:noProof/>
        </w:rPr>
      </w:r>
      <w:r w:rsidR="008D4593">
        <w:rPr>
          <w:noProof/>
        </w:rP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1</w:t>
      </w:r>
      <w:r w:rsidR="008D4593">
        <w:rPr>
          <w:noProof/>
        </w:rPr>
        <w:fldChar w:fldCharType="end"/>
      </w:r>
      <w:r w:rsidR="008D4593" w:rsidRPr="008D4593">
        <w:rPr>
          <w:noProof/>
        </w:rPr>
        <w:t xml:space="preserve"> </w:t>
      </w:r>
      <w:r>
        <w:t xml:space="preserve">ниже приведены значения расхода </w:t>
      </w:r>
      <w:r w:rsidR="002A5E6C">
        <w:t>газа</w:t>
      </w:r>
      <w:r>
        <w:t xml:space="preserve"> котлом «К4» очереди «90 ата» котельного отделения ТЭЦ-20 Мосэнерго при различных значениях паровой нагрузки на котел, значения расхода </w:t>
      </w:r>
      <w:r w:rsidR="00A43BB5">
        <w:t>газа</w:t>
      </w:r>
      <w:r>
        <w:t>, полученные при тех же нагрузках, вычисленные с помощью разработанной математической модели, а также процент расхождения между значениями.</w:t>
      </w:r>
    </w:p>
    <w:p w:rsidR="00715FF7" w:rsidRPr="00715FF7" w:rsidRDefault="00715FF7" w:rsidP="00715FF7">
      <w:pPr>
        <w:pStyle w:val="af"/>
        <w:keepNext/>
      </w:pPr>
      <w:r>
        <w:t xml:space="preserve">Таблица </w:t>
      </w:r>
      <w:bookmarkStart w:id="2" w:name="tbl_b4_gas"/>
      <w:r w:rsidR="007A37CB">
        <w:fldChar w:fldCharType="begin"/>
      </w:r>
      <w:r w:rsidR="007A37CB">
        <w:instrText xml:space="preserve"> STYLEREF 1 \s </w:instrText>
      </w:r>
      <w:r w:rsidR="007A37CB">
        <w:fldChar w:fldCharType="separate"/>
      </w:r>
      <w:r w:rsidR="007A37CB">
        <w:rPr>
          <w:noProof/>
        </w:rPr>
        <w:t>5</w:t>
      </w:r>
      <w:r w:rsidR="007A37CB">
        <w:fldChar w:fldCharType="end"/>
      </w:r>
      <w:r w:rsidR="007A37CB">
        <w:t>.</w:t>
      </w:r>
      <w:r w:rsidR="007A37CB">
        <w:fldChar w:fldCharType="begin"/>
      </w:r>
      <w:r w:rsidR="007A37CB">
        <w:instrText xml:space="preserve"> SEQ Таблица \* ARABIC \s 1 </w:instrText>
      </w:r>
      <w:r w:rsidR="007A37CB">
        <w:fldChar w:fldCharType="separate"/>
      </w:r>
      <w:r w:rsidR="007A37CB">
        <w:rPr>
          <w:noProof/>
        </w:rPr>
        <w:t>1</w:t>
      </w:r>
      <w:r w:rsidR="007A37CB">
        <w:fldChar w:fldCharType="end"/>
      </w:r>
      <w:bookmarkEnd w:id="2"/>
      <w:r w:rsidRPr="00715FF7">
        <w:t xml:space="preserve"> </w:t>
      </w:r>
      <w:r>
        <w:t>Расход газа котлом «К4» в зависимости от паровой нагрузки</w:t>
      </w:r>
      <w:r w:rsidRPr="00DF5E2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8"/>
        <w:gridCol w:w="2389"/>
        <w:gridCol w:w="2389"/>
        <w:gridCol w:w="2389"/>
      </w:tblGrid>
      <w:tr w:rsidR="00715FF7" w:rsidTr="007A37CB">
        <w:trPr>
          <w:trHeight w:val="57"/>
        </w:trPr>
        <w:tc>
          <w:tcPr>
            <w:tcW w:w="2388" w:type="dxa"/>
          </w:tcPr>
          <w:p w:rsidR="00715FF7" w:rsidRPr="006F7839" w:rsidRDefault="00715FF7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 xml:space="preserve">Паровая нагрузка, </w:t>
            </w:r>
            <w:r w:rsidRPr="006F7839">
              <w:rPr>
                <w:b/>
                <w:sz w:val="24"/>
                <w:lang w:val="en-US"/>
              </w:rPr>
              <w:t>[</w:t>
            </w:r>
            <w:r w:rsidRPr="006F7839">
              <w:rPr>
                <w:b/>
                <w:sz w:val="24"/>
              </w:rPr>
              <w:t>тонн/час</w:t>
            </w:r>
            <w:r w:rsidRPr="006F7839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2389" w:type="dxa"/>
          </w:tcPr>
          <w:p w:rsidR="00715FF7" w:rsidRPr="006F7839" w:rsidRDefault="00715FF7" w:rsidP="0088384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(«</w:t>
            </w:r>
            <w:r w:rsidRPr="006F7839">
              <w:rPr>
                <w:b/>
                <w:sz w:val="24"/>
                <w:lang w:val="en-US"/>
              </w:rPr>
              <w:t>I</w:t>
            </w:r>
            <w:r w:rsidRPr="006F7839">
              <w:rPr>
                <w:b/>
                <w:sz w:val="24"/>
              </w:rPr>
              <w:t>4</w:t>
            </w:r>
            <w:r w:rsidRPr="006F7839">
              <w:rPr>
                <w:b/>
                <w:sz w:val="24"/>
                <w:lang w:val="en-US"/>
              </w:rPr>
              <w:t>Plan</w:t>
            </w:r>
            <w:r w:rsidRPr="006F7839">
              <w:rPr>
                <w:b/>
                <w:sz w:val="24"/>
              </w:rPr>
              <w:t>»), [тыс.нм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2389" w:type="dxa"/>
          </w:tcPr>
          <w:p w:rsidR="00715FF7" w:rsidRPr="006F7839" w:rsidRDefault="00715FF7" w:rsidP="0088384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(разработанная математическая модель), [тыс.нм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>Процент расхождения сравниваемых данных</w:t>
            </w:r>
            <w:r>
              <w:rPr>
                <w:b/>
                <w:sz w:val="24"/>
                <w:lang w:val="en-US"/>
              </w:rPr>
              <w:t>, [%]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10,42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1,75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11,31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11,1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1,80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14,63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14,39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1,66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198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15,83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15,56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1,76</w:t>
            </w:r>
          </w:p>
        </w:tc>
      </w:tr>
      <w:tr w:rsidR="00715FF7" w:rsidTr="007A37CB">
        <w:trPr>
          <w:trHeight w:val="57"/>
        </w:trPr>
        <w:tc>
          <w:tcPr>
            <w:tcW w:w="2388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15,99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15,72</w:t>
            </w:r>
          </w:p>
        </w:tc>
        <w:tc>
          <w:tcPr>
            <w:tcW w:w="2389" w:type="dxa"/>
          </w:tcPr>
          <w:p w:rsidR="00715FF7" w:rsidRPr="00D14643" w:rsidRDefault="00715FF7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1,74</w:t>
            </w:r>
          </w:p>
        </w:tc>
      </w:tr>
    </w:tbl>
    <w:p w:rsidR="00210AC2" w:rsidRDefault="00210AC2" w:rsidP="0056527F"/>
    <w:p w:rsidR="00B06223" w:rsidRPr="00B06223" w:rsidRDefault="00366B71" w:rsidP="006D0842">
      <w:pPr>
        <w:ind w:firstLine="708"/>
      </w:pPr>
      <w:r>
        <w:t>Как видно из таблицы</w:t>
      </w:r>
      <w:r w:rsidR="0050466E" w:rsidRPr="0050466E">
        <w:t xml:space="preserve"> </w:t>
      </w:r>
      <w:r w:rsidR="0050466E">
        <w:fldChar w:fldCharType="begin"/>
      </w:r>
      <w:r w:rsidR="0050466E">
        <w:instrText xml:space="preserve"> REF tbl_b4_gas \h </w:instrText>
      </w:r>
      <w:r w:rsidR="0050466E"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1</w:t>
      </w:r>
      <w:r w:rsidR="0050466E">
        <w:fldChar w:fldCharType="end"/>
      </w:r>
      <w:r w:rsidR="003D6633">
        <w:t>, результаты, полученные с помощью построенной математической модели расхода топлива котлоагрегатом близки к результатам, полученным с помощью программного комплекса «</w:t>
      </w:r>
      <w:r w:rsidR="003D6633">
        <w:rPr>
          <w:lang w:val="en-US"/>
        </w:rPr>
        <w:t>I</w:t>
      </w:r>
      <w:r w:rsidR="003D6633" w:rsidRPr="003D6633">
        <w:t>4</w:t>
      </w:r>
      <w:r w:rsidR="003D6633">
        <w:rPr>
          <w:lang w:val="en-US"/>
        </w:rPr>
        <w:t>Plan</w:t>
      </w:r>
      <w:r w:rsidR="003D6633">
        <w:t xml:space="preserve">». Средний процент расхождения данных составляет 1.74%. На рисунке </w:t>
      </w:r>
      <w:r w:rsidR="0050466E">
        <w:rPr>
          <w:noProof/>
        </w:rPr>
        <w:fldChar w:fldCharType="begin"/>
      </w:r>
      <w:r w:rsidR="0050466E">
        <w:instrText xml:space="preserve"> REF pic_b4_gas \h </w:instrText>
      </w:r>
      <w:r w:rsidR="00431EBB">
        <w:rPr>
          <w:noProof/>
        </w:rPr>
      </w:r>
      <w:r w:rsidR="0050466E">
        <w:rPr>
          <w:noProof/>
        </w:rP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1</w:t>
      </w:r>
      <w:r w:rsidR="0050466E">
        <w:rPr>
          <w:noProof/>
        </w:rPr>
        <w:fldChar w:fldCharType="end"/>
      </w:r>
      <w:r w:rsidR="00366A98" w:rsidRPr="00366A98">
        <w:t xml:space="preserve"> </w:t>
      </w:r>
      <w:r w:rsidR="003D6633">
        <w:t>ниже представлены графики зависимостей расхода газа котлом «К4» от паровой нагрузки на котел.</w:t>
      </w:r>
      <w:r w:rsidR="00B06223" w:rsidRPr="00B06223">
        <w:t xml:space="preserve"> </w:t>
      </w:r>
      <w:r w:rsidR="00B06223">
        <w:t>А</w:t>
      </w:r>
      <w:r w:rsidR="00B06223" w:rsidRPr="0050466E">
        <w:t xml:space="preserve"> </w:t>
      </w:r>
      <w:r w:rsidR="00B06223">
        <w:t>также представлены полиномы третьей степени, аппроксимирующие зависимости расхода газа котлом от паровой нагрузки на котел.</w:t>
      </w:r>
    </w:p>
    <w:p w:rsidR="00151BE9" w:rsidRPr="006B1899" w:rsidRDefault="00374875" w:rsidP="00374875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2D94B" wp14:editId="03D6CD85">
                <wp:simplePos x="0" y="0"/>
                <wp:positionH relativeFrom="column">
                  <wp:posOffset>14605</wp:posOffset>
                </wp:positionH>
                <wp:positionV relativeFrom="paragraph">
                  <wp:posOffset>2894965</wp:posOffset>
                </wp:positionV>
                <wp:extent cx="5953760" cy="488950"/>
                <wp:effectExtent l="0" t="0" r="8890" b="6350"/>
                <wp:wrapTight wrapText="bothSides">
                  <wp:wrapPolygon edited="0">
                    <wp:start x="0" y="0"/>
                    <wp:lineTo x="0" y="21039"/>
                    <wp:lineTo x="21563" y="21039"/>
                    <wp:lineTo x="21563" y="0"/>
                    <wp:lineTo x="0" y="0"/>
                  </wp:wrapPolygon>
                </wp:wrapTight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488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37CB" w:rsidRPr="00893DCC" w:rsidRDefault="007A37CB" w:rsidP="00374875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3" w:name="pic_b4_gas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3"/>
                            <w:r w:rsidRPr="00374875">
                              <w:t xml:space="preserve"> </w:t>
                            </w:r>
                            <w:r>
                              <w:t>Зависимость расхода газа котлом «К</w:t>
                            </w:r>
                            <w:r w:rsidRPr="00374875">
                              <w:t>4</w:t>
                            </w:r>
                            <w:r>
                              <w:t>» от паровой нагрузки</w:t>
                            </w:r>
                            <w:r w:rsidRPr="00617A4B">
                              <w:t>.</w:t>
                            </w:r>
                          </w:p>
                          <w:p w:rsidR="007A37CB" w:rsidRPr="00C10E37" w:rsidRDefault="007A37CB" w:rsidP="00374875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left:0;text-align:left;margin-left:1.15pt;margin-top:227.95pt;width:468.8pt;height:3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" stroked="f">
                <v:textbox inset="0,0,0,0">
                  <w:txbxContent>
                    <w:p w:rsidR="007A37CB" w:rsidRPr="00893DCC" w:rsidRDefault="007A37CB" w:rsidP="00374875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4" w:name="pic_b4_gas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Рисунок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4"/>
                      <w:r w:rsidRPr="00374875">
                        <w:t xml:space="preserve"> </w:t>
                      </w:r>
                      <w:r>
                        <w:t>Зависимость расхода газа котлом «К</w:t>
                      </w:r>
                      <w:r w:rsidRPr="00374875">
                        <w:t>4</w:t>
                      </w:r>
                      <w:r>
                        <w:t>» от паровой нагрузки</w:t>
                      </w:r>
                      <w:r w:rsidRPr="00617A4B">
                        <w:t>.</w:t>
                      </w:r>
                    </w:p>
                    <w:p w:rsidR="007A37CB" w:rsidRPr="00C10E37" w:rsidRDefault="007A37CB" w:rsidP="00374875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210AC2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2970E6D" wp14:editId="581164C1">
            <wp:simplePos x="0" y="0"/>
            <wp:positionH relativeFrom="column">
              <wp:posOffset>14605</wp:posOffset>
            </wp:positionH>
            <wp:positionV relativeFrom="paragraph">
              <wp:posOffset>45085</wp:posOffset>
            </wp:positionV>
            <wp:extent cx="5953760" cy="2795905"/>
            <wp:effectExtent l="0" t="0" r="27940" b="23495"/>
            <wp:wrapTight wrapText="bothSides">
              <wp:wrapPolygon edited="0">
                <wp:start x="0" y="0"/>
                <wp:lineTo x="0" y="21634"/>
                <wp:lineTo x="21632" y="21634"/>
                <wp:lineTo x="21632" y="0"/>
                <wp:lineTo x="0" y="0"/>
              </wp:wrapPolygon>
            </wp:wrapTight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B9E">
        <w:t>Проанализируем значения расхода газа для котла «К6» очереди «90 ата» котельного отделение ТЭЦ-20 Мосэнерго. В таблице</w:t>
      </w:r>
      <w:r w:rsidR="006B1899" w:rsidRPr="006B1899">
        <w:t xml:space="preserve"> </w:t>
      </w:r>
      <w:r w:rsidR="00CA59E5">
        <w:rPr>
          <w:noProof/>
        </w:rPr>
        <w:fldChar w:fldCharType="begin"/>
      </w:r>
      <w:r w:rsidR="00CA59E5">
        <w:instrText xml:space="preserve"> REF tbl_b6_gas \h </w:instrText>
      </w:r>
      <w:r w:rsidR="00CA59E5">
        <w:rPr>
          <w:noProof/>
        </w:rPr>
      </w:r>
      <w:r w:rsidR="00CA59E5">
        <w:rPr>
          <w:noProof/>
        </w:rP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2</w:t>
      </w:r>
      <w:r w:rsidR="00CA59E5">
        <w:rPr>
          <w:noProof/>
        </w:rPr>
        <w:fldChar w:fldCharType="end"/>
      </w:r>
      <w:r w:rsidR="00C45B9E" w:rsidRPr="003A464B">
        <w:t xml:space="preserve"> </w:t>
      </w:r>
      <w:r w:rsidR="00C45B9E">
        <w:t>ниже приведены значения расхода газа котлом «К6» при различных значениях паровой нагрузки на котел</w:t>
      </w:r>
      <w:r w:rsidR="00C45B9E" w:rsidRPr="00C45B9E">
        <w:t xml:space="preserve">, </w:t>
      </w:r>
      <w:r w:rsidR="00C45B9E">
        <w:t>полученные с помощью «</w:t>
      </w:r>
      <w:r w:rsidR="00C45B9E">
        <w:rPr>
          <w:lang w:val="en-US"/>
        </w:rPr>
        <w:t>I</w:t>
      </w:r>
      <w:r w:rsidR="00C45B9E" w:rsidRPr="009C2EED">
        <w:t>4</w:t>
      </w:r>
      <w:r w:rsidR="00C45B9E">
        <w:rPr>
          <w:lang w:val="en-US"/>
        </w:rPr>
        <w:t>Plan</w:t>
      </w:r>
      <w:r w:rsidR="00C45B9E">
        <w:t>», значения расхода газа, полученные при тех же нагрузках, вычисленные с помощью разработанной математической модели, а также процент расхождения между значениями.</w:t>
      </w:r>
    </w:p>
    <w:p w:rsidR="006B1899" w:rsidRPr="006B1899" w:rsidRDefault="006B1899" w:rsidP="006B1899">
      <w:pPr>
        <w:pStyle w:val="af"/>
        <w:keepNext/>
      </w:pPr>
      <w:r>
        <w:t xml:space="preserve">Таблица </w:t>
      </w:r>
      <w:bookmarkStart w:id="5" w:name="tbl_b6_gas"/>
      <w:r w:rsidR="007A37CB">
        <w:fldChar w:fldCharType="begin"/>
      </w:r>
      <w:r w:rsidR="007A37CB">
        <w:instrText xml:space="preserve"> STYLEREF 1 \s </w:instrText>
      </w:r>
      <w:r w:rsidR="007A37CB">
        <w:fldChar w:fldCharType="separate"/>
      </w:r>
      <w:r w:rsidR="007A37CB">
        <w:rPr>
          <w:noProof/>
        </w:rPr>
        <w:t>5</w:t>
      </w:r>
      <w:r w:rsidR="007A37CB">
        <w:fldChar w:fldCharType="end"/>
      </w:r>
      <w:r w:rsidR="007A37CB">
        <w:t>.</w:t>
      </w:r>
      <w:r w:rsidR="007A37CB">
        <w:fldChar w:fldCharType="begin"/>
      </w:r>
      <w:r w:rsidR="007A37CB">
        <w:instrText xml:space="preserve"> SEQ Таблица \* ARABIC \s 1 </w:instrText>
      </w:r>
      <w:r w:rsidR="007A37CB">
        <w:fldChar w:fldCharType="separate"/>
      </w:r>
      <w:r w:rsidR="007A37CB">
        <w:rPr>
          <w:noProof/>
        </w:rPr>
        <w:t>2</w:t>
      </w:r>
      <w:r w:rsidR="007A37CB">
        <w:fldChar w:fldCharType="end"/>
      </w:r>
      <w:bookmarkEnd w:id="5"/>
      <w:r w:rsidRPr="006B1899">
        <w:t xml:space="preserve"> </w:t>
      </w:r>
      <w:r>
        <w:t>Расход газа котлом «К</w:t>
      </w:r>
      <w:r w:rsidRPr="00810496">
        <w:t>6</w:t>
      </w:r>
      <w:r>
        <w:t>» в зависимости от паровой нагрузки</w:t>
      </w:r>
      <w:r w:rsidRPr="00617A4B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8"/>
        <w:gridCol w:w="2389"/>
        <w:gridCol w:w="2389"/>
        <w:gridCol w:w="2389"/>
      </w:tblGrid>
      <w:tr w:rsidR="006B1899" w:rsidTr="007A37CB">
        <w:trPr>
          <w:trHeight w:val="57"/>
        </w:trPr>
        <w:tc>
          <w:tcPr>
            <w:tcW w:w="2388" w:type="dxa"/>
          </w:tcPr>
          <w:p w:rsidR="006B1899" w:rsidRPr="006F7839" w:rsidRDefault="006B1899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 xml:space="preserve">Паровая нагрузка, </w:t>
            </w:r>
            <w:r w:rsidRPr="006F7839">
              <w:rPr>
                <w:b/>
                <w:sz w:val="24"/>
                <w:lang w:val="en-US"/>
              </w:rPr>
              <w:t>[</w:t>
            </w:r>
            <w:r w:rsidRPr="006F7839">
              <w:rPr>
                <w:b/>
                <w:sz w:val="24"/>
              </w:rPr>
              <w:t>тонн/час</w:t>
            </w:r>
            <w:r w:rsidRPr="006F7839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2389" w:type="dxa"/>
          </w:tcPr>
          <w:p w:rsidR="006B1899" w:rsidRPr="006F7839" w:rsidRDefault="006B1899" w:rsidP="0088384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(«</w:t>
            </w:r>
            <w:r w:rsidRPr="006F7839">
              <w:rPr>
                <w:b/>
                <w:sz w:val="24"/>
                <w:lang w:val="en-US"/>
              </w:rPr>
              <w:t>I</w:t>
            </w:r>
            <w:r w:rsidRPr="006F7839">
              <w:rPr>
                <w:b/>
                <w:sz w:val="24"/>
              </w:rPr>
              <w:t>4</w:t>
            </w:r>
            <w:r w:rsidRPr="006F7839">
              <w:rPr>
                <w:b/>
                <w:sz w:val="24"/>
                <w:lang w:val="en-US"/>
              </w:rPr>
              <w:t>Plan</w:t>
            </w:r>
            <w:r w:rsidRPr="006F7839">
              <w:rPr>
                <w:b/>
                <w:sz w:val="24"/>
              </w:rPr>
              <w:t>»), [тыс.нм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2389" w:type="dxa"/>
          </w:tcPr>
          <w:p w:rsidR="006B1899" w:rsidRPr="006F7839" w:rsidRDefault="006B1899" w:rsidP="0088384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(разработанная математическая модель), [тыс.нм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left"/>
              <w:rPr>
                <w:b/>
                <w:sz w:val="24"/>
                <w:lang w:val="en-US"/>
              </w:rPr>
            </w:pPr>
            <w:r w:rsidRPr="006F7839">
              <w:rPr>
                <w:b/>
                <w:sz w:val="24"/>
              </w:rPr>
              <w:t>Процент расхождения сравниваемых данных</w:t>
            </w:r>
            <w:r>
              <w:rPr>
                <w:b/>
                <w:sz w:val="24"/>
                <w:lang w:val="en-US"/>
              </w:rPr>
              <w:t>, [%]</w:t>
            </w:r>
          </w:p>
        </w:tc>
      </w:tr>
      <w:tr w:rsidR="006B1899" w:rsidTr="007A37CB">
        <w:trPr>
          <w:trHeight w:val="57"/>
        </w:trPr>
        <w:tc>
          <w:tcPr>
            <w:tcW w:w="2388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10,41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</w:tr>
      <w:tr w:rsidR="006B1899" w:rsidTr="007A37CB">
        <w:trPr>
          <w:trHeight w:val="57"/>
        </w:trPr>
        <w:tc>
          <w:tcPr>
            <w:tcW w:w="2388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11,21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11,03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1,57</w:t>
            </w:r>
          </w:p>
        </w:tc>
      </w:tr>
      <w:tr w:rsidR="006B1899" w:rsidTr="007A37CB">
        <w:trPr>
          <w:trHeight w:val="57"/>
        </w:trPr>
        <w:tc>
          <w:tcPr>
            <w:tcW w:w="2388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15,1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14,84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1,74</w:t>
            </w:r>
          </w:p>
        </w:tc>
      </w:tr>
      <w:tr w:rsidR="006B1899" w:rsidTr="007A37CB">
        <w:trPr>
          <w:trHeight w:val="57"/>
        </w:trPr>
        <w:tc>
          <w:tcPr>
            <w:tcW w:w="2388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17,2</w:t>
            </w:r>
          </w:p>
        </w:tc>
        <w:tc>
          <w:tcPr>
            <w:tcW w:w="2389" w:type="dxa"/>
          </w:tcPr>
          <w:p w:rsidR="006B1899" w:rsidRPr="00D14643" w:rsidRDefault="006B1899" w:rsidP="00883846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1,74</w:t>
            </w:r>
          </w:p>
        </w:tc>
      </w:tr>
    </w:tbl>
    <w:p w:rsidR="009C2EED" w:rsidRPr="009C2EED" w:rsidRDefault="009C2EED" w:rsidP="00827D20">
      <w:pPr>
        <w:ind w:firstLine="0"/>
        <w:rPr>
          <w:lang w:val="en-US"/>
        </w:rPr>
      </w:pPr>
    </w:p>
    <w:p w:rsidR="002F4190" w:rsidRPr="002F4190" w:rsidRDefault="00827D20" w:rsidP="002F4190">
      <w:r>
        <w:lastRenderedPageBreak/>
        <w:t>Как видно из таблицы</w:t>
      </w:r>
      <w:r w:rsidR="00663E82" w:rsidRPr="00663E82">
        <w:t xml:space="preserve"> </w:t>
      </w:r>
      <w:r w:rsidR="00CA59E5">
        <w:rPr>
          <w:noProof/>
        </w:rPr>
        <w:fldChar w:fldCharType="begin"/>
      </w:r>
      <w:r w:rsidR="00CA59E5">
        <w:instrText xml:space="preserve"> REF tbl_b6_gas \h </w:instrText>
      </w:r>
      <w:r w:rsidR="00CA59E5">
        <w:rPr>
          <w:noProof/>
        </w:rPr>
      </w:r>
      <w:r w:rsidR="00CA59E5">
        <w:rPr>
          <w:noProof/>
        </w:rP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2</w:t>
      </w:r>
      <w:r w:rsidR="00CA59E5">
        <w:rPr>
          <w:noProof/>
        </w:rPr>
        <w:fldChar w:fldCharType="end"/>
      </w:r>
      <w:r>
        <w:t>, результаты, полученные с помощью построенной математической модели расхода топлива котлоагрегатом близки к результатам, полученным с помощью программного комплекса «</w:t>
      </w:r>
      <w:r>
        <w:rPr>
          <w:lang w:val="en-US"/>
        </w:rPr>
        <w:t>I</w:t>
      </w:r>
      <w:r w:rsidRPr="003D6633">
        <w:t>4</w:t>
      </w:r>
      <w:r>
        <w:rPr>
          <w:lang w:val="en-US"/>
        </w:rPr>
        <w:t>Plan</w:t>
      </w:r>
      <w:r>
        <w:t>». Средний процент расхождения данных составляет 1.</w:t>
      </w:r>
      <w:r w:rsidRPr="00827D20">
        <w:t>69</w:t>
      </w:r>
      <w:r>
        <w:t xml:space="preserve">%. На рисунке </w:t>
      </w:r>
      <w:r w:rsidR="00CA59E5">
        <w:rPr>
          <w:noProof/>
        </w:rPr>
        <w:fldChar w:fldCharType="begin"/>
      </w:r>
      <w:r w:rsidR="00CA59E5">
        <w:instrText xml:space="preserve"> REF pic_b6_gas \h </w:instrText>
      </w:r>
      <w:r w:rsidR="00893DCC">
        <w:rPr>
          <w:noProof/>
        </w:rPr>
      </w:r>
      <w:r w:rsidR="00CA59E5">
        <w:rPr>
          <w:noProof/>
        </w:rP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2</w:t>
      </w:r>
      <w:r w:rsidR="00CA59E5">
        <w:rPr>
          <w:noProof/>
        </w:rPr>
        <w:fldChar w:fldCharType="end"/>
      </w:r>
      <w:r w:rsidRPr="00366A98">
        <w:t xml:space="preserve"> </w:t>
      </w:r>
      <w:r>
        <w:t>ниже представлены графики зависимостей расхода газа котлом «К</w:t>
      </w:r>
      <w:r w:rsidRPr="00827D20">
        <w:t>6</w:t>
      </w:r>
      <w:r w:rsidR="002F4190">
        <w:t>» от паровой нагрузки на котел</w:t>
      </w:r>
    </w:p>
    <w:p w:rsidR="00663E82" w:rsidRDefault="002F4190" w:rsidP="00663E8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2E53354D" wp14:editId="4930A81C">
            <wp:extent cx="5826642" cy="3327991"/>
            <wp:effectExtent l="0" t="0" r="22225" b="2540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371E1" w:rsidRPr="00893DCC" w:rsidRDefault="00663E82" w:rsidP="00893DCC">
      <w:pPr>
        <w:pStyle w:val="af"/>
        <w:rPr>
          <w:noProof/>
          <w:szCs w:val="24"/>
        </w:rPr>
      </w:pPr>
      <w:r>
        <w:t xml:space="preserve">Рисунок </w:t>
      </w:r>
      <w:bookmarkStart w:id="6" w:name="pic_b6_gas"/>
      <w:r w:rsidR="001A2EFC">
        <w:fldChar w:fldCharType="begin"/>
      </w:r>
      <w:r w:rsidR="001A2EFC">
        <w:instrText xml:space="preserve"> STYLEREF 1 \s </w:instrText>
      </w:r>
      <w:r w:rsidR="001A2EFC">
        <w:fldChar w:fldCharType="separate"/>
      </w:r>
      <w:r w:rsidR="001A2EFC">
        <w:rPr>
          <w:noProof/>
        </w:rPr>
        <w:t>5</w:t>
      </w:r>
      <w:r w:rsidR="001A2EFC">
        <w:fldChar w:fldCharType="end"/>
      </w:r>
      <w:r w:rsidR="001A2EFC">
        <w:t>.</w:t>
      </w:r>
      <w:r w:rsidR="001A2EFC">
        <w:fldChar w:fldCharType="begin"/>
      </w:r>
      <w:r w:rsidR="001A2EFC">
        <w:instrText xml:space="preserve"> SEQ Рисунок \* ARABIC \s 1 </w:instrText>
      </w:r>
      <w:r w:rsidR="001A2EFC">
        <w:fldChar w:fldCharType="separate"/>
      </w:r>
      <w:r w:rsidR="001A2EFC">
        <w:rPr>
          <w:noProof/>
        </w:rPr>
        <w:t>2</w:t>
      </w:r>
      <w:r w:rsidR="001A2EFC">
        <w:fldChar w:fldCharType="end"/>
      </w:r>
      <w:bookmarkEnd w:id="6"/>
      <w:r w:rsidRPr="00663E82">
        <w:t xml:space="preserve"> </w:t>
      </w:r>
      <w:r>
        <w:t>Зависимость расхода газа котлом «К</w:t>
      </w:r>
      <w:r w:rsidRPr="00893DCC">
        <w:t>6</w:t>
      </w:r>
      <w:r>
        <w:t>» от паровой нагрузки</w:t>
      </w:r>
      <w:r w:rsidRPr="00617A4B">
        <w:t>.</w:t>
      </w:r>
    </w:p>
    <w:p w:rsidR="00A70092" w:rsidRPr="00083B09" w:rsidRDefault="00FA53C1" w:rsidP="00083B09">
      <w:pPr>
        <w:ind w:firstLine="708"/>
      </w:pPr>
      <w:r>
        <w:t xml:space="preserve">На рисунке </w:t>
      </w:r>
      <w:r w:rsidR="00CA59E5">
        <w:rPr>
          <w:noProof/>
        </w:rPr>
        <w:fldChar w:fldCharType="begin"/>
      </w:r>
      <w:r w:rsidR="00CA59E5">
        <w:instrText xml:space="preserve"> REF pic_b6_gas \h </w:instrText>
      </w:r>
      <w:r w:rsidR="00893DCC">
        <w:rPr>
          <w:noProof/>
        </w:rPr>
      </w:r>
      <w:r w:rsidR="00CA59E5">
        <w:rPr>
          <w:noProof/>
        </w:rP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2</w:t>
      </w:r>
      <w:r w:rsidR="00CA59E5">
        <w:rPr>
          <w:noProof/>
        </w:rPr>
        <w:fldChar w:fldCharType="end"/>
      </w:r>
      <w:r>
        <w:t xml:space="preserve"> также представлены полиномы третьей степени, аппроксимирующие зависимости расхода газа котлом от паровой нагрузки на котел.</w:t>
      </w:r>
    </w:p>
    <w:p w:rsidR="00083B09" w:rsidRDefault="006D0842" w:rsidP="001255C7">
      <w:pPr>
        <w:pStyle w:val="3"/>
        <w:jc w:val="both"/>
      </w:pPr>
      <w:r>
        <w:t>Оценка различий между значениями «</w:t>
      </w:r>
      <w:r>
        <w:rPr>
          <w:lang w:val="en-US"/>
        </w:rPr>
        <w:t>I</w:t>
      </w:r>
      <w:r w:rsidRPr="006D0842">
        <w:t>4</w:t>
      </w:r>
      <w:r>
        <w:rPr>
          <w:lang w:val="en-US"/>
        </w:rPr>
        <w:t>Plan</w:t>
      </w:r>
      <w:r>
        <w:t>» и</w:t>
      </w:r>
      <w:r w:rsidR="00083B09">
        <w:t xml:space="preserve"> </w:t>
      </w:r>
      <w:r>
        <w:t>значениями, полученными с помощью разработанной математической модели</w:t>
      </w:r>
    </w:p>
    <w:p w:rsidR="009C2412" w:rsidRDefault="00B62022" w:rsidP="006D0842">
      <w:r>
        <w:t>Наборы значений расхода газа для котлов «К4» и «К6», полученные с</w:t>
      </w:r>
      <w:r w:rsidR="001255C7">
        <w:t xml:space="preserve"> помощью расчетов в «</w:t>
      </w:r>
      <w:r w:rsidR="001255C7">
        <w:rPr>
          <w:lang w:val="en-US"/>
        </w:rPr>
        <w:t>I</w:t>
      </w:r>
      <w:r w:rsidR="001255C7" w:rsidRPr="001255C7">
        <w:t>4</w:t>
      </w:r>
      <w:r w:rsidR="001255C7">
        <w:rPr>
          <w:lang w:val="en-US"/>
        </w:rPr>
        <w:t>Plan</w:t>
      </w:r>
      <w:r w:rsidR="001255C7">
        <w:t xml:space="preserve">» и разработанной математической модели представляют собой </w:t>
      </w:r>
      <w:r w:rsidR="009C2412">
        <w:t xml:space="preserve">малые </w:t>
      </w:r>
      <w:r w:rsidR="001255C7">
        <w:t>независимые выборки данных.</w:t>
      </w:r>
    </w:p>
    <w:p w:rsidR="006D0842" w:rsidRDefault="00B62022" w:rsidP="006D0842">
      <w:r>
        <w:lastRenderedPageBreak/>
        <w:t xml:space="preserve"> </w:t>
      </w:r>
      <w:r w:rsidR="004B039C">
        <w:t xml:space="preserve">Для оценки различий между выборками будем использовать </w:t>
      </w:r>
      <w:r w:rsidR="004B039C">
        <w:rPr>
          <w:lang w:val="en-US"/>
        </w:rPr>
        <w:t>U</w:t>
      </w:r>
      <w:r w:rsidR="004B039C" w:rsidRPr="004B039C">
        <w:t>-</w:t>
      </w:r>
      <w:r w:rsidR="004B039C">
        <w:t>критерий Манна –Уитни</w:t>
      </w:r>
      <w:r w:rsidR="004B039C" w:rsidRPr="004B039C">
        <w:t>[</w:t>
      </w:r>
      <w:commentRangeStart w:id="7"/>
      <w:r w:rsidR="004B039C">
        <w:t>ссылка</w:t>
      </w:r>
      <w:commentRangeEnd w:id="7"/>
      <w:r w:rsidR="004B039C">
        <w:rPr>
          <w:rStyle w:val="a8"/>
        </w:rPr>
        <w:commentReference w:id="7"/>
      </w:r>
      <w:r w:rsidR="004B039C" w:rsidRPr="004B039C">
        <w:t>]</w:t>
      </w:r>
      <w:r w:rsidR="00582DBD">
        <w:t xml:space="preserve">. </w:t>
      </w:r>
      <w:r w:rsidR="004B039C">
        <w:t>Алгоритм расчета этого критерия приведен ниже.</w:t>
      </w:r>
    </w:p>
    <w:p w:rsidR="004B039C" w:rsidRDefault="00582DBD" w:rsidP="006D0842">
      <w:r>
        <w:rPr>
          <w:lang w:val="en-US"/>
        </w:rPr>
        <w:t>U</w:t>
      </w:r>
      <w:r w:rsidRPr="004B039C">
        <w:t>-</w:t>
      </w:r>
      <w:r>
        <w:t>критерий Манна–Уитни – это статистический критерий, используемый для оценки различий между двумя независимыми выборками по уровню какого-либо признака, измеренного количественно. Он позволяет вычислять различия в значении параметра между малыми выборками.</w:t>
      </w:r>
    </w:p>
    <w:p w:rsidR="001125E7" w:rsidRDefault="001125E7" w:rsidP="006D0842">
      <w:r>
        <w:t>Для возможности применения данного критерия выборки должны удовлетворять следующим ограничениям:</w:t>
      </w:r>
    </w:p>
    <w:p w:rsidR="001125E7" w:rsidRDefault="001125E7" w:rsidP="00C3441E">
      <w:pPr>
        <w:pStyle w:val="a3"/>
        <w:numPr>
          <w:ilvl w:val="0"/>
          <w:numId w:val="6"/>
        </w:numPr>
        <w:jc w:val="both"/>
        <w:rPr>
          <w:lang w:val="ru-RU"/>
        </w:rPr>
      </w:pPr>
      <w:r w:rsidRPr="003971C6">
        <w:rPr>
          <w:lang w:val="ru-RU"/>
        </w:rPr>
        <w:t xml:space="preserve"> </w:t>
      </w:r>
      <w:r w:rsidR="003971C6" w:rsidRPr="003971C6">
        <w:rPr>
          <w:lang w:val="ru-RU"/>
        </w:rPr>
        <w:t>В каждой из выборок должно быть не менее 3 значений признака. Допускается, чтобы в одной выборке было два значения, н</w:t>
      </w:r>
      <w:r w:rsidR="003971C6">
        <w:rPr>
          <w:lang w:val="ru-RU"/>
        </w:rPr>
        <w:t>о во второй тогда не менее пяти;</w:t>
      </w:r>
    </w:p>
    <w:p w:rsidR="003971C6" w:rsidRPr="003971C6" w:rsidRDefault="003971C6" w:rsidP="00C3441E">
      <w:pPr>
        <w:pStyle w:val="a3"/>
        <w:numPr>
          <w:ilvl w:val="0"/>
          <w:numId w:val="6"/>
        </w:numPr>
        <w:jc w:val="both"/>
        <w:rPr>
          <w:lang w:val="ru-RU"/>
        </w:rPr>
      </w:pPr>
      <w:r w:rsidRPr="003971C6">
        <w:rPr>
          <w:lang w:val="ru-RU"/>
        </w:rPr>
        <w:t>В выборочных данных не должно быть совпадающих значений (все числа — разные) или таких совпадений должно быть очень мало.</w:t>
      </w:r>
    </w:p>
    <w:p w:rsidR="003971C6" w:rsidRDefault="00DA1030" w:rsidP="00DA1030">
      <w:r>
        <w:t xml:space="preserve">По таблицам значений </w:t>
      </w:r>
      <w:r>
        <w:fldChar w:fldCharType="begin"/>
      </w:r>
      <w:r>
        <w:instrText xml:space="preserve"> REF tbl_b4_gas \h </w:instrText>
      </w:r>
      <w: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tbl_b6_gas \h </w:instrText>
      </w:r>
      <w: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2</w:t>
      </w:r>
      <w:r>
        <w:fldChar w:fldCharType="end"/>
      </w:r>
      <w:r>
        <w:t xml:space="preserve"> видно, что исследуемые выборки удовлетворяют перечисленным выше ограничениям.</w:t>
      </w:r>
    </w:p>
    <w:p w:rsidR="00957032" w:rsidRDefault="00957032" w:rsidP="00DA1030">
      <w:r>
        <w:t xml:space="preserve">Для применения </w:t>
      </w:r>
      <w:r>
        <w:rPr>
          <w:lang w:val="en-US"/>
        </w:rPr>
        <w:t>U</w:t>
      </w:r>
      <w:r w:rsidRPr="004B039C">
        <w:t>-</w:t>
      </w:r>
      <w:r>
        <w:t>критерий Манна–Уитни необходимо выполнить следующие действия:</w:t>
      </w:r>
    </w:p>
    <w:p w:rsidR="00957032" w:rsidRDefault="00885A12" w:rsidP="0030772A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885A12">
        <w:rPr>
          <w:lang w:val="ru-RU"/>
        </w:rPr>
        <w:t xml:space="preserve">Составить единый ранжированный ряд из обеих сопоставляемых выборок, расставив их элементы по степени нарастания признака и приписав меньшему значению меньший ранг. </w:t>
      </w:r>
      <w:r w:rsidRPr="0030772A">
        <w:rPr>
          <w:lang w:val="ru-RU"/>
        </w:rPr>
        <w:t>Общее количество рангов получится равным:</w:t>
      </w:r>
      <w:r w:rsidR="0030772A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N=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30772A" w:rsidRPr="0030772A">
        <w:rPr>
          <w:lang w:val="ru-RU"/>
        </w:rPr>
        <w:t xml:space="preserve">. </w:t>
      </w:r>
      <w:r w:rsidR="0030772A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30772A">
        <w:rPr>
          <w:lang w:val="ru-RU"/>
        </w:rPr>
        <w:t xml:space="preserve">- количество элементов в первой выборке,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30772A">
        <w:rPr>
          <w:lang w:val="ru-RU"/>
        </w:rPr>
        <w:t xml:space="preserve"> – количество элементов во второй выборке.</w:t>
      </w:r>
    </w:p>
    <w:p w:rsidR="00C3441E" w:rsidRPr="002B306D" w:rsidRDefault="00C3441E" w:rsidP="00C3441E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C3441E">
        <w:rPr>
          <w:lang w:val="ru-RU"/>
        </w:rPr>
        <w:t>Разделить единый ран</w:t>
      </w:r>
      <w:r w:rsidR="009F27A2">
        <w:rPr>
          <w:lang w:val="ru-RU"/>
        </w:rPr>
        <w:t>жированный ряд на два, состоящих</w:t>
      </w:r>
      <w:r w:rsidRPr="00C3441E">
        <w:rPr>
          <w:lang w:val="ru-RU"/>
        </w:rPr>
        <w:t xml:space="preserve"> соответственно из единиц первой и второй выборок. Подсчитать отдельно сумму рангов, пришедшихся на долю элементов первой выборки, и отдельно — на долю элеме</w:t>
      </w:r>
      <w:r w:rsidR="002B306D">
        <w:rPr>
          <w:lang w:val="ru-RU"/>
        </w:rPr>
        <w:t>нтов второй выборки. Определить</w:t>
      </w:r>
      <w:r w:rsidR="002B306D" w:rsidRPr="002B306D">
        <w:rPr>
          <w:lang w:val="ru-RU"/>
        </w:rPr>
        <w:t xml:space="preserve"> </w:t>
      </w:r>
      <w:r w:rsidRPr="00C3441E">
        <w:rPr>
          <w:lang w:val="ru-RU"/>
        </w:rPr>
        <w:t>б</w:t>
      </w:r>
      <w:r w:rsidRPr="002B306D">
        <w:rPr>
          <w:b/>
          <w:lang w:val="ru-RU"/>
        </w:rPr>
        <w:t>о</w:t>
      </w:r>
      <w:r w:rsidRPr="00C3441E">
        <w:rPr>
          <w:lang w:val="ru-RU"/>
        </w:rPr>
        <w:t>льшую из двух ранговых сумм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Pr="00C3441E">
        <w:rPr>
          <w:lang w:val="ru-RU"/>
        </w:rPr>
        <w:t xml:space="preserve">), соответствующую выборке с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x</m:t>
            </m:r>
          </m:sub>
        </m:sSub>
      </m:oMath>
      <w:r w:rsidR="009F27A2" w:rsidRPr="002B306D">
        <w:rPr>
          <w:lang w:val="ru-RU"/>
        </w:rPr>
        <w:t xml:space="preserve"> </w:t>
      </w:r>
      <w:r w:rsidRPr="00C3441E">
        <w:rPr>
          <w:lang w:val="ru-RU"/>
        </w:rPr>
        <w:t>элементами.</w:t>
      </w:r>
    </w:p>
    <w:p w:rsidR="002B306D" w:rsidRDefault="002B306D" w:rsidP="00C3441E">
      <w:pPr>
        <w:pStyle w:val="a3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Определить значение </w:t>
      </w:r>
      <w:r>
        <w:t>U</w:t>
      </w:r>
      <w:r w:rsidRPr="004B039C">
        <w:rPr>
          <w:lang w:val="ru-RU"/>
        </w:rPr>
        <w:t>-</w:t>
      </w:r>
      <w:r w:rsidRPr="002B306D">
        <w:rPr>
          <w:lang w:val="ru-RU"/>
        </w:rPr>
        <w:t>критерий Манна–Уитни</w:t>
      </w:r>
      <w:r>
        <w:rPr>
          <w:lang w:val="ru-RU"/>
        </w:rPr>
        <w:t xml:space="preserve"> по формуле:</w:t>
      </w:r>
    </w:p>
    <w:p w:rsidR="002B306D" w:rsidRPr="008F0642" w:rsidRDefault="008F0642" w:rsidP="002B306D">
      <w:pPr>
        <w:pStyle w:val="a3"/>
        <w:ind w:left="1080"/>
        <w:jc w:val="both"/>
      </w:pPr>
      <m:oMathPara>
        <m:oMath>
          <m:r>
            <w:rPr>
              <w:rFonts w:ascii="Cambria Math" w:hAnsi="Cambria Math"/>
              <w:lang w:val="ru-RU"/>
            </w:rPr>
            <w:lastRenderedPageBreak/>
            <m:t>U=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>.</m:t>
          </m:r>
        </m:oMath>
      </m:oMathPara>
    </w:p>
    <w:p w:rsidR="008F0642" w:rsidRPr="00F16B63" w:rsidRDefault="008F0642" w:rsidP="008F0642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8F0642">
        <w:rPr>
          <w:lang w:val="ru-RU"/>
        </w:rPr>
        <w:t xml:space="preserve">По таблице для избранного уровня статистической значимости определить критическое значение критерия для данных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8F0642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8F0642">
        <w:rPr>
          <w:lang w:val="ru-RU"/>
        </w:rPr>
        <w:t xml:space="preserve">. Если полученное значение </w:t>
      </w:r>
      <w:r w:rsidRPr="008F0642">
        <w:t>U</w:t>
      </w:r>
      <w:r w:rsidRPr="008F0642">
        <w:rPr>
          <w:lang w:val="ru-RU"/>
        </w:rPr>
        <w:t xml:space="preserve"> меньше табличного или равно ему, то признается наличие существенного различия между уровнем признака в рассматриваемых выборках (принимается альтернативная гипотеза). Если же полученное значение </w:t>
      </w:r>
      <w:r w:rsidRPr="008F0642">
        <w:t>U</w:t>
      </w:r>
      <w:r w:rsidRPr="008F0642">
        <w:rPr>
          <w:lang w:val="ru-RU"/>
        </w:rPr>
        <w:t xml:space="preserve"> больше табличного, принимается нулевая гипотеза</w:t>
      </w:r>
      <w:r w:rsidR="00F16B63">
        <w:rPr>
          <w:lang w:val="ru-RU"/>
        </w:rPr>
        <w:t xml:space="preserve"> </w:t>
      </w:r>
      <w:r w:rsidR="00F16B63">
        <w:t>H</w:t>
      </w:r>
      <w:r w:rsidR="00F16B63" w:rsidRPr="00F16B63">
        <w:rPr>
          <w:lang w:val="ru-RU"/>
        </w:rPr>
        <w:t>0</w:t>
      </w:r>
      <w:r w:rsidR="00C2641D">
        <w:rPr>
          <w:lang w:val="ru-RU"/>
        </w:rPr>
        <w:t xml:space="preserve"> </w:t>
      </w:r>
      <w:r w:rsidR="00F16B63" w:rsidRPr="00F16B63">
        <w:rPr>
          <w:lang w:val="ru-RU"/>
        </w:rPr>
        <w:t>(</w:t>
      </w:r>
      <w:r w:rsidR="00F16B63">
        <w:rPr>
          <w:lang w:val="ru-RU"/>
        </w:rPr>
        <w:t xml:space="preserve">Уровень признака в группе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="00F16B63" w:rsidRPr="00F16B63">
        <w:rPr>
          <w:lang w:val="ru-RU"/>
        </w:rPr>
        <w:t xml:space="preserve"> </w:t>
      </w:r>
      <w:r w:rsidR="00F16B63">
        <w:rPr>
          <w:lang w:val="ru-RU"/>
        </w:rPr>
        <w:t xml:space="preserve">не ниже уровня признака в группе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F16B63" w:rsidRPr="00F16B63">
        <w:rPr>
          <w:lang w:val="ru-RU"/>
        </w:rPr>
        <w:t>)</w:t>
      </w:r>
      <w:r w:rsidRPr="008F0642">
        <w:rPr>
          <w:lang w:val="ru-RU"/>
        </w:rPr>
        <w:t xml:space="preserve">. </w:t>
      </w:r>
      <w:r w:rsidRPr="00F16B63">
        <w:rPr>
          <w:lang w:val="ru-RU"/>
        </w:rPr>
        <w:t xml:space="preserve">Достоверность различий тем выше, чем меньше значение </w:t>
      </w:r>
      <w:r w:rsidRPr="008F0642">
        <w:t>U</w:t>
      </w:r>
      <w:r w:rsidRPr="00F16B63">
        <w:rPr>
          <w:lang w:val="ru-RU"/>
        </w:rPr>
        <w:t>.</w:t>
      </w:r>
    </w:p>
    <w:p w:rsidR="003F3CB2" w:rsidRPr="003F3CB2" w:rsidRDefault="003F3CB2" w:rsidP="003F3CB2">
      <w:r>
        <w:t xml:space="preserve">Проведем расчет </w:t>
      </w:r>
      <w:r>
        <w:rPr>
          <w:lang w:val="en-US"/>
        </w:rPr>
        <w:t>U</w:t>
      </w:r>
      <w:r w:rsidRPr="004B039C">
        <w:t>-</w:t>
      </w:r>
      <w:r>
        <w:t xml:space="preserve">критерий Манна–Уитни для </w:t>
      </w:r>
      <w:r w:rsidR="00656DD2">
        <w:t xml:space="preserve">расходов топлива котлом «К4» по данным, приведенным в таблице </w:t>
      </w:r>
      <w:r w:rsidR="00656DD2">
        <w:fldChar w:fldCharType="begin"/>
      </w:r>
      <w:r w:rsidR="00656DD2">
        <w:instrText xml:space="preserve"> REF tbl_b4_gas \h </w:instrText>
      </w:r>
      <w:r w:rsidR="00656DD2"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1</w:t>
      </w:r>
      <w:r w:rsidR="00656DD2">
        <w:fldChar w:fldCharType="end"/>
      </w:r>
      <w:r w:rsidR="00656DD2">
        <w:t>.</w:t>
      </w:r>
    </w:p>
    <w:p w:rsidR="003F3CB2" w:rsidRDefault="002227B5" w:rsidP="003F3CB2">
      <w:r>
        <w:t>В таблице</w:t>
      </w:r>
      <w:r w:rsidR="00454F44" w:rsidRPr="006507D7">
        <w:t xml:space="preserve"> </w:t>
      </w:r>
      <w:r w:rsidR="00454F44">
        <w:fldChar w:fldCharType="begin"/>
      </w:r>
      <w:r w:rsidR="00454F44">
        <w:instrText xml:space="preserve"> REF tbl_u_b4 \h </w:instrText>
      </w:r>
      <w:r w:rsidR="00454F44"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3</w:t>
      </w:r>
      <w:r w:rsidR="00454F44">
        <w:fldChar w:fldCharType="end"/>
      </w:r>
      <w:r>
        <w:t xml:space="preserve"> приведены ранжированные значения расходов топлива котлом «К4» для результатов «</w:t>
      </w:r>
      <w:r>
        <w:rPr>
          <w:lang w:val="en-US"/>
        </w:rPr>
        <w:t>I</w:t>
      </w:r>
      <w:r w:rsidRPr="002227B5">
        <w:t>4</w:t>
      </w:r>
      <w:r>
        <w:rPr>
          <w:lang w:val="en-US"/>
        </w:rPr>
        <w:t>Plan</w:t>
      </w:r>
      <w:r>
        <w:t>» и результатов, полученных с помощью разработанной математической модели.</w:t>
      </w:r>
    </w:p>
    <w:p w:rsidR="00454F44" w:rsidRDefault="00454F44" w:rsidP="00454F44">
      <w:pPr>
        <w:pStyle w:val="af"/>
        <w:keepNext/>
      </w:pPr>
      <w:r>
        <w:t xml:space="preserve">Таблица </w:t>
      </w:r>
      <w:bookmarkStart w:id="8" w:name="tbl_u_b4"/>
      <w:r w:rsidR="007A37CB">
        <w:fldChar w:fldCharType="begin"/>
      </w:r>
      <w:r w:rsidR="007A37CB">
        <w:instrText xml:space="preserve"> STYLEREF 1 \s </w:instrText>
      </w:r>
      <w:r w:rsidR="007A37CB">
        <w:fldChar w:fldCharType="separate"/>
      </w:r>
      <w:r w:rsidR="007A37CB">
        <w:rPr>
          <w:noProof/>
        </w:rPr>
        <w:t>5</w:t>
      </w:r>
      <w:r w:rsidR="007A37CB">
        <w:fldChar w:fldCharType="end"/>
      </w:r>
      <w:r w:rsidR="007A37CB">
        <w:t>.</w:t>
      </w:r>
      <w:r w:rsidR="007A37CB">
        <w:fldChar w:fldCharType="begin"/>
      </w:r>
      <w:r w:rsidR="007A37CB">
        <w:instrText xml:space="preserve"> SEQ Таблица \* ARABIC \s 1 </w:instrText>
      </w:r>
      <w:r w:rsidR="007A37CB">
        <w:fldChar w:fldCharType="separate"/>
      </w:r>
      <w:r w:rsidR="007A37CB">
        <w:rPr>
          <w:noProof/>
        </w:rPr>
        <w:t>3</w:t>
      </w:r>
      <w:r w:rsidR="007A37CB">
        <w:fldChar w:fldCharType="end"/>
      </w:r>
      <w:bookmarkEnd w:id="8"/>
      <w:r>
        <w:t xml:space="preserve"> </w:t>
      </w:r>
      <w:r w:rsidR="00345AA4">
        <w:t>Ранжированные выборок расхода</w:t>
      </w:r>
      <w:r>
        <w:t xml:space="preserve"> топлива</w:t>
      </w:r>
      <w:r w:rsidR="00345AA4">
        <w:t xml:space="preserve"> котлом «К4»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828"/>
        <w:gridCol w:w="1880"/>
        <w:gridCol w:w="2001"/>
        <w:gridCol w:w="1911"/>
      </w:tblGrid>
      <w:tr w:rsidR="00454F44" w:rsidTr="00C850B1">
        <w:trPr>
          <w:jc w:val="center"/>
        </w:trPr>
        <w:tc>
          <w:tcPr>
            <w:tcW w:w="1951" w:type="dxa"/>
          </w:tcPr>
          <w:p w:rsidR="00454F44" w:rsidRPr="00042065" w:rsidRDefault="006507D7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№</w:t>
            </w:r>
          </w:p>
        </w:tc>
        <w:tc>
          <w:tcPr>
            <w:tcW w:w="1828" w:type="dxa"/>
          </w:tcPr>
          <w:p w:rsidR="00454F44" w:rsidRPr="00042065" w:rsidRDefault="00042065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Расход газа («</w:t>
            </w:r>
            <w:r w:rsidRPr="00042065">
              <w:rPr>
                <w:b/>
                <w:sz w:val="24"/>
                <w:lang w:val="en-US"/>
              </w:rPr>
              <w:t>I</w:t>
            </w:r>
            <w:r w:rsidRPr="00042065">
              <w:rPr>
                <w:b/>
                <w:sz w:val="24"/>
              </w:rPr>
              <w:t>4</w:t>
            </w:r>
            <w:r w:rsidRPr="00042065">
              <w:rPr>
                <w:b/>
                <w:sz w:val="24"/>
                <w:lang w:val="en-US"/>
              </w:rPr>
              <w:t>Plan</w:t>
            </w:r>
            <w:r w:rsidRPr="00042065">
              <w:rPr>
                <w:b/>
                <w:sz w:val="24"/>
              </w:rPr>
              <w:t>»), [тыс.нм</w:t>
            </w:r>
            <w:r w:rsidRPr="00042065">
              <w:rPr>
                <w:b/>
                <w:sz w:val="24"/>
                <w:vertAlign w:val="superscript"/>
              </w:rPr>
              <w:t>3</w:t>
            </w:r>
            <w:r w:rsidRPr="00042065">
              <w:rPr>
                <w:b/>
                <w:sz w:val="24"/>
              </w:rPr>
              <w:t>/час]</w:t>
            </w:r>
          </w:p>
        </w:tc>
        <w:tc>
          <w:tcPr>
            <w:tcW w:w="1880" w:type="dxa"/>
          </w:tcPr>
          <w:p w:rsidR="00454F44" w:rsidRPr="000063EF" w:rsidRDefault="006507D7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 w:rsidR="000063EF">
              <w:rPr>
                <w:b/>
                <w:sz w:val="24"/>
              </w:rPr>
              <w:t>«</w:t>
            </w:r>
            <w:r w:rsidRPr="00042065">
              <w:rPr>
                <w:b/>
                <w:sz w:val="24"/>
                <w:lang w:val="en-US"/>
              </w:rPr>
              <w:t>I4Plan</w:t>
            </w:r>
            <w:r w:rsidR="000063EF">
              <w:rPr>
                <w:b/>
                <w:sz w:val="24"/>
              </w:rPr>
              <w:t>»</w:t>
            </w:r>
          </w:p>
        </w:tc>
        <w:tc>
          <w:tcPr>
            <w:tcW w:w="2001" w:type="dxa"/>
          </w:tcPr>
          <w:p w:rsidR="00454F44" w:rsidRPr="00042065" w:rsidRDefault="00042065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(разработанная математическая модель), [тыс.нм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1911" w:type="dxa"/>
          </w:tcPr>
          <w:p w:rsidR="00454F44" w:rsidRPr="00042065" w:rsidRDefault="006507D7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 w:rsidR="00042065">
              <w:rPr>
                <w:b/>
                <w:sz w:val="24"/>
              </w:rPr>
              <w:t>значений разработанной мат. модели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10,42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11,31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11,1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14,63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14,39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15,83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15,56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912C30" w:rsidTr="00C850B1">
        <w:trPr>
          <w:jc w:val="center"/>
        </w:trPr>
        <w:tc>
          <w:tcPr>
            <w:tcW w:w="1951" w:type="dxa"/>
          </w:tcPr>
          <w:p w:rsidR="00912C30" w:rsidRDefault="00912C30" w:rsidP="007F5145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828" w:type="dxa"/>
          </w:tcPr>
          <w:p w:rsidR="00912C30" w:rsidRPr="00042065" w:rsidRDefault="00912C30" w:rsidP="007F5145">
            <w:pPr>
              <w:spacing w:line="240" w:lineRule="auto"/>
              <w:ind w:firstLine="0"/>
              <w:jc w:val="center"/>
            </w:pPr>
            <w:r w:rsidRPr="00042065">
              <w:t>15,99</w:t>
            </w:r>
          </w:p>
        </w:tc>
        <w:tc>
          <w:tcPr>
            <w:tcW w:w="1880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001" w:type="dxa"/>
          </w:tcPr>
          <w:p w:rsidR="00912C30" w:rsidRPr="00D14643" w:rsidRDefault="00912C30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15,72</w:t>
            </w:r>
          </w:p>
        </w:tc>
        <w:tc>
          <w:tcPr>
            <w:tcW w:w="1911" w:type="dxa"/>
          </w:tcPr>
          <w:p w:rsidR="00912C30" w:rsidRDefault="00493EAB" w:rsidP="007F5145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</w:tr>
      <w:tr w:rsidR="00454F44" w:rsidTr="00C850B1">
        <w:trPr>
          <w:jc w:val="center"/>
        </w:trPr>
        <w:tc>
          <w:tcPr>
            <w:tcW w:w="1951" w:type="dxa"/>
          </w:tcPr>
          <w:p w:rsidR="00454F44" w:rsidRDefault="002E02A9" w:rsidP="007F5145">
            <w:pPr>
              <w:spacing w:line="240" w:lineRule="auto"/>
              <w:ind w:firstLine="0"/>
              <w:jc w:val="center"/>
            </w:pPr>
            <w:r>
              <w:t xml:space="preserve">Сумма </w:t>
            </w:r>
            <w:r w:rsidR="009D417A">
              <w:t>рангов</w:t>
            </w:r>
          </w:p>
        </w:tc>
        <w:tc>
          <w:tcPr>
            <w:tcW w:w="1828" w:type="dxa"/>
          </w:tcPr>
          <w:p w:rsidR="00454F44" w:rsidRDefault="00454F4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880" w:type="dxa"/>
          </w:tcPr>
          <w:p w:rsidR="00454F44" w:rsidRPr="00E20D92" w:rsidRDefault="00493EAB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 w:rsidRPr="00E20D92">
              <w:rPr>
                <w:b/>
              </w:rPr>
              <w:t>31</w:t>
            </w:r>
          </w:p>
        </w:tc>
        <w:tc>
          <w:tcPr>
            <w:tcW w:w="2001" w:type="dxa"/>
          </w:tcPr>
          <w:p w:rsidR="00454F44" w:rsidRDefault="00454F4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911" w:type="dxa"/>
          </w:tcPr>
          <w:p w:rsidR="00454F44" w:rsidRPr="00E20D92" w:rsidRDefault="00493EAB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 w:rsidRPr="00E20D92">
              <w:rPr>
                <w:b/>
              </w:rPr>
              <w:t>24</w:t>
            </w:r>
          </w:p>
        </w:tc>
      </w:tr>
    </w:tbl>
    <w:p w:rsidR="00FA53C1" w:rsidRDefault="009A7C0C" w:rsidP="00FA53C1">
      <w:pPr>
        <w:tabs>
          <w:tab w:val="left" w:pos="1758"/>
        </w:tabs>
      </w:pPr>
      <w:r>
        <w:t>В соответствии с шагом 4 описанного выше алгоритма, выбираем б</w:t>
      </w:r>
      <w:r w:rsidRPr="009A7C0C">
        <w:rPr>
          <w:b/>
        </w:rPr>
        <w:t>о</w:t>
      </w:r>
      <w:r>
        <w:t xml:space="preserve">льшую из двух ранговых сумм: </w:t>
      </w:r>
      <w:r w:rsidR="00FA53C1" w:rsidRPr="00FA53C1"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szCs w:val="22"/>
        </w:rPr>
        <w:t xml:space="preserve"> = 31. Тогда </w:t>
      </w:r>
      <m:oMath>
        <m:r>
          <w:rPr>
            <w:rFonts w:ascii="Cambria Math" w:hAnsi="Cambria Math"/>
          </w:rPr>
          <m:t>U=9</m:t>
        </m:r>
      </m:oMath>
      <w:r w:rsidR="004A5733">
        <w:t>.</w:t>
      </w:r>
    </w:p>
    <w:p w:rsidR="004A5733" w:rsidRPr="004A5733" w:rsidRDefault="004A5733" w:rsidP="00FA53C1">
      <w:pPr>
        <w:tabs>
          <w:tab w:val="left" w:pos="1758"/>
        </w:tabs>
      </w:pPr>
      <w:r>
        <w:t xml:space="preserve">Выберем уровень статистической значимости равным 5%: </w:t>
      </w:r>
      <w:r>
        <w:rPr>
          <w:lang w:val="en-US"/>
        </w:rPr>
        <w:t>p</w:t>
      </w:r>
      <w:r w:rsidRPr="004A5733">
        <w:t xml:space="preserve"> = 0.05;</w:t>
      </w:r>
    </w:p>
    <w:p w:rsidR="004A5733" w:rsidRPr="004A5733" w:rsidRDefault="004A5733" w:rsidP="00FA53C1">
      <w:pPr>
        <w:tabs>
          <w:tab w:val="left" w:pos="1758"/>
        </w:tabs>
      </w:pPr>
      <w:r>
        <w:t xml:space="preserve">Тогда по таблице критических значений </w:t>
      </w:r>
      <w:r>
        <w:rPr>
          <w:lang w:val="en-US"/>
        </w:rPr>
        <w:t>U</w:t>
      </w:r>
      <w:r w:rsidRPr="004B039C">
        <w:t>-</w:t>
      </w:r>
      <w:r>
        <w:t xml:space="preserve">критерия Манна–Уитни </w:t>
      </w:r>
      <w:r w:rsidRPr="004A5733">
        <w:t>[</w:t>
      </w:r>
      <w:commentRangeStart w:id="9"/>
      <w:r>
        <w:t>ссылка</w:t>
      </w:r>
      <w:commentRangeEnd w:id="9"/>
      <w:r>
        <w:rPr>
          <w:rStyle w:val="a8"/>
        </w:rPr>
        <w:commentReference w:id="9"/>
      </w:r>
      <w:r w:rsidRPr="004A5733">
        <w:t>]</w:t>
      </w:r>
      <w:r>
        <w:t xml:space="preserve">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=5.</m:t>
        </m:r>
      </m:oMath>
    </w:p>
    <w:p w:rsidR="00487190" w:rsidRPr="00345AA4" w:rsidRDefault="003945E5" w:rsidP="00487190">
      <w:pPr>
        <w:pStyle w:val="af"/>
        <w:keepNext/>
        <w:rPr>
          <w:b/>
        </w:rPr>
      </w:pPr>
      <w:r w:rsidRPr="00345AA4">
        <w:rPr>
          <w:b/>
        </w:rPr>
        <w:lastRenderedPageBreak/>
        <w:t xml:space="preserve">Получаем 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</w:rPr>
              <m:t>&gt;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кр</m:t>
            </m:r>
          </m:sub>
        </m:sSub>
      </m:oMath>
      <w:r w:rsidRPr="00345AA4">
        <w:rPr>
          <w:b/>
          <w:bCs w:val="0"/>
          <w:szCs w:val="24"/>
        </w:rPr>
        <w:t xml:space="preserve">, значит на данном уровне значимости гипотеза </w:t>
      </w:r>
      <w:r w:rsidRPr="00345AA4">
        <w:rPr>
          <w:b/>
          <w:bCs w:val="0"/>
          <w:szCs w:val="24"/>
          <w:lang w:val="en-US"/>
        </w:rPr>
        <w:t>H</w:t>
      </w:r>
      <w:r w:rsidRPr="00345AA4">
        <w:rPr>
          <w:b/>
          <w:bCs w:val="0"/>
          <w:szCs w:val="24"/>
        </w:rPr>
        <w:t>0 принимается.</w:t>
      </w:r>
    </w:p>
    <w:p w:rsidR="00345AA4" w:rsidRPr="003F3CB2" w:rsidRDefault="00345AA4" w:rsidP="00345AA4">
      <w:r>
        <w:t xml:space="preserve">Проведем расчет </w:t>
      </w:r>
      <w:r>
        <w:rPr>
          <w:lang w:val="en-US"/>
        </w:rPr>
        <w:t>U</w:t>
      </w:r>
      <w:r w:rsidRPr="004B039C">
        <w:t>-</w:t>
      </w:r>
      <w:r>
        <w:t xml:space="preserve">критерий Манна–Уитни для расходов топлива котлом «К6» по данным, приведенным в таблице </w:t>
      </w:r>
      <w:r>
        <w:fldChar w:fldCharType="begin"/>
      </w:r>
      <w:r>
        <w:instrText xml:space="preserve"> REF tbl_b6_gas \h </w:instrText>
      </w:r>
      <w:r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2</w:t>
      </w:r>
      <w:r>
        <w:fldChar w:fldCharType="end"/>
      </w:r>
      <w:r>
        <w:t>.</w:t>
      </w:r>
    </w:p>
    <w:p w:rsidR="00345AA4" w:rsidRDefault="00345AA4" w:rsidP="00345AA4">
      <w:r>
        <w:t>В таблице</w:t>
      </w:r>
      <w:r w:rsidRPr="006507D7">
        <w:t xml:space="preserve"> </w:t>
      </w:r>
      <w:r w:rsidR="004722DC">
        <w:fldChar w:fldCharType="begin"/>
      </w:r>
      <w:r w:rsidR="004722DC">
        <w:instrText xml:space="preserve"> REF tbl_u_b6 \h </w:instrText>
      </w:r>
      <w:r w:rsidR="004722DC">
        <w:fldChar w:fldCharType="separate"/>
      </w:r>
      <w:r w:rsidR="00A73AC9">
        <w:rPr>
          <w:noProof/>
        </w:rPr>
        <w:t>5</w:t>
      </w:r>
      <w:r w:rsidR="00A73AC9">
        <w:t>.</w:t>
      </w:r>
      <w:r w:rsidR="00A73AC9">
        <w:rPr>
          <w:noProof/>
        </w:rPr>
        <w:t>4</w:t>
      </w:r>
      <w:r w:rsidR="004722DC">
        <w:fldChar w:fldCharType="end"/>
      </w:r>
      <w:r>
        <w:t xml:space="preserve"> приведены ранжированные значения расходов топлива котлом «К6» для результатов «</w:t>
      </w:r>
      <w:r>
        <w:rPr>
          <w:lang w:val="en-US"/>
        </w:rPr>
        <w:t>I</w:t>
      </w:r>
      <w:r w:rsidRPr="002227B5">
        <w:t>4</w:t>
      </w:r>
      <w:r>
        <w:rPr>
          <w:lang w:val="en-US"/>
        </w:rPr>
        <w:t>Plan</w:t>
      </w:r>
      <w:r>
        <w:t>» и результатов, полученных с помощью разработанной математической модели.</w:t>
      </w:r>
    </w:p>
    <w:p w:rsidR="00345AA4" w:rsidRDefault="00345AA4" w:rsidP="00345AA4">
      <w:pPr>
        <w:pStyle w:val="af"/>
        <w:keepNext/>
      </w:pPr>
      <w:r>
        <w:t xml:space="preserve">Таблица </w:t>
      </w:r>
      <w:bookmarkStart w:id="10" w:name="tbl_u_b6"/>
      <w:r w:rsidR="007A37CB">
        <w:fldChar w:fldCharType="begin"/>
      </w:r>
      <w:r w:rsidR="007A37CB">
        <w:instrText xml:space="preserve"> STYLEREF 1 \s </w:instrText>
      </w:r>
      <w:r w:rsidR="007A37CB">
        <w:fldChar w:fldCharType="separate"/>
      </w:r>
      <w:r w:rsidR="007A37CB">
        <w:rPr>
          <w:noProof/>
        </w:rPr>
        <w:t>5</w:t>
      </w:r>
      <w:r w:rsidR="007A37CB">
        <w:fldChar w:fldCharType="end"/>
      </w:r>
      <w:r w:rsidR="007A37CB">
        <w:t>.</w:t>
      </w:r>
      <w:r w:rsidR="007A37CB">
        <w:fldChar w:fldCharType="begin"/>
      </w:r>
      <w:r w:rsidR="007A37CB">
        <w:instrText xml:space="preserve"> SEQ Таблица \* ARABIC \s 1 </w:instrText>
      </w:r>
      <w:r w:rsidR="007A37CB">
        <w:fldChar w:fldCharType="separate"/>
      </w:r>
      <w:r w:rsidR="007A37CB">
        <w:rPr>
          <w:noProof/>
        </w:rPr>
        <w:t>4</w:t>
      </w:r>
      <w:r w:rsidR="007A37CB">
        <w:fldChar w:fldCharType="end"/>
      </w:r>
      <w:bookmarkEnd w:id="10"/>
      <w:r w:rsidRPr="00345AA4">
        <w:t xml:space="preserve"> </w:t>
      </w:r>
      <w:r>
        <w:t>Ранжированные выборок расхода топлива котлом «К6»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76"/>
        <w:gridCol w:w="1903"/>
        <w:gridCol w:w="1880"/>
        <w:gridCol w:w="2001"/>
        <w:gridCol w:w="1911"/>
      </w:tblGrid>
      <w:tr w:rsidR="00345AA4" w:rsidTr="007A37CB">
        <w:trPr>
          <w:jc w:val="center"/>
        </w:trPr>
        <w:tc>
          <w:tcPr>
            <w:tcW w:w="1876" w:type="dxa"/>
          </w:tcPr>
          <w:p w:rsidR="00345AA4" w:rsidRPr="00042065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№</w:t>
            </w:r>
          </w:p>
        </w:tc>
        <w:tc>
          <w:tcPr>
            <w:tcW w:w="1903" w:type="dxa"/>
          </w:tcPr>
          <w:p w:rsidR="00345AA4" w:rsidRPr="00042065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>Расход газа («</w:t>
            </w:r>
            <w:r w:rsidRPr="00042065">
              <w:rPr>
                <w:b/>
                <w:sz w:val="24"/>
                <w:lang w:val="en-US"/>
              </w:rPr>
              <w:t>I</w:t>
            </w:r>
            <w:r w:rsidRPr="00042065">
              <w:rPr>
                <w:b/>
                <w:sz w:val="24"/>
              </w:rPr>
              <w:t>4</w:t>
            </w:r>
            <w:r w:rsidRPr="00042065">
              <w:rPr>
                <w:b/>
                <w:sz w:val="24"/>
                <w:lang w:val="en-US"/>
              </w:rPr>
              <w:t>Plan</w:t>
            </w:r>
            <w:r w:rsidRPr="00042065">
              <w:rPr>
                <w:b/>
                <w:sz w:val="24"/>
              </w:rPr>
              <w:t>»), [тыс.нм</w:t>
            </w:r>
            <w:r w:rsidRPr="00042065">
              <w:rPr>
                <w:b/>
                <w:sz w:val="24"/>
                <w:vertAlign w:val="superscript"/>
              </w:rPr>
              <w:t>3</w:t>
            </w:r>
            <w:r w:rsidRPr="00042065">
              <w:rPr>
                <w:b/>
                <w:sz w:val="24"/>
              </w:rPr>
              <w:t>/час]</w:t>
            </w:r>
          </w:p>
        </w:tc>
        <w:tc>
          <w:tcPr>
            <w:tcW w:w="1880" w:type="dxa"/>
          </w:tcPr>
          <w:p w:rsidR="00345AA4" w:rsidRPr="000063EF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>
              <w:rPr>
                <w:b/>
                <w:sz w:val="24"/>
              </w:rPr>
              <w:t>«</w:t>
            </w:r>
            <w:r w:rsidRPr="00042065">
              <w:rPr>
                <w:b/>
                <w:sz w:val="24"/>
                <w:lang w:val="en-US"/>
              </w:rPr>
              <w:t>I4Plan</w:t>
            </w:r>
            <w:r>
              <w:rPr>
                <w:b/>
                <w:sz w:val="24"/>
              </w:rPr>
              <w:t>»</w:t>
            </w:r>
          </w:p>
        </w:tc>
        <w:tc>
          <w:tcPr>
            <w:tcW w:w="2001" w:type="dxa"/>
          </w:tcPr>
          <w:p w:rsidR="00345AA4" w:rsidRPr="00042065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6F7839">
              <w:rPr>
                <w:b/>
                <w:sz w:val="24"/>
              </w:rPr>
              <w:t>Расход газа (разработанная математическая модель), [тыс.нм</w:t>
            </w:r>
            <w:r w:rsidRPr="006F7839">
              <w:rPr>
                <w:b/>
                <w:sz w:val="24"/>
                <w:vertAlign w:val="superscript"/>
              </w:rPr>
              <w:t>3</w:t>
            </w:r>
            <w:r w:rsidRPr="006F7839">
              <w:rPr>
                <w:b/>
                <w:sz w:val="24"/>
              </w:rPr>
              <w:t>/час]</w:t>
            </w:r>
          </w:p>
        </w:tc>
        <w:tc>
          <w:tcPr>
            <w:tcW w:w="1911" w:type="dxa"/>
          </w:tcPr>
          <w:p w:rsidR="00345AA4" w:rsidRPr="00042065" w:rsidRDefault="00345AA4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042065">
              <w:rPr>
                <w:b/>
                <w:sz w:val="24"/>
              </w:rPr>
              <w:t xml:space="preserve">Ранг </w:t>
            </w:r>
            <w:r>
              <w:rPr>
                <w:b/>
                <w:sz w:val="24"/>
              </w:rPr>
              <w:t>значений разработанной мат. модели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10,41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10,24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11,21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11,03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15,1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14,84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</w:tr>
      <w:tr w:rsidR="00FD7E3E" w:rsidTr="007A37CB">
        <w:trPr>
          <w:jc w:val="center"/>
        </w:trPr>
        <w:tc>
          <w:tcPr>
            <w:tcW w:w="1876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903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17,5</w:t>
            </w:r>
          </w:p>
        </w:tc>
        <w:tc>
          <w:tcPr>
            <w:tcW w:w="1880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001" w:type="dxa"/>
          </w:tcPr>
          <w:p w:rsidR="00FD7E3E" w:rsidRPr="00D14643" w:rsidRDefault="00FD7E3E" w:rsidP="007F514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17,2</w:t>
            </w:r>
          </w:p>
        </w:tc>
        <w:tc>
          <w:tcPr>
            <w:tcW w:w="1911" w:type="dxa"/>
          </w:tcPr>
          <w:p w:rsidR="00FD7E3E" w:rsidRDefault="00FD7E3E" w:rsidP="007F5145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345AA4" w:rsidTr="007A37CB">
        <w:trPr>
          <w:jc w:val="center"/>
        </w:trPr>
        <w:tc>
          <w:tcPr>
            <w:tcW w:w="1876" w:type="dxa"/>
          </w:tcPr>
          <w:p w:rsidR="00345AA4" w:rsidRDefault="00345AA4" w:rsidP="007F5145">
            <w:pPr>
              <w:spacing w:line="240" w:lineRule="auto"/>
              <w:ind w:firstLine="0"/>
              <w:jc w:val="center"/>
            </w:pPr>
            <w:r>
              <w:t>Сумма рангов</w:t>
            </w:r>
          </w:p>
        </w:tc>
        <w:tc>
          <w:tcPr>
            <w:tcW w:w="1903" w:type="dxa"/>
          </w:tcPr>
          <w:p w:rsidR="00345AA4" w:rsidRDefault="00345AA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880" w:type="dxa"/>
          </w:tcPr>
          <w:p w:rsidR="00345AA4" w:rsidRPr="00E20D92" w:rsidRDefault="007A3282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001" w:type="dxa"/>
          </w:tcPr>
          <w:p w:rsidR="00345AA4" w:rsidRDefault="00345AA4" w:rsidP="007F5145">
            <w:pPr>
              <w:spacing w:line="240" w:lineRule="auto"/>
              <w:ind w:firstLine="0"/>
              <w:jc w:val="center"/>
            </w:pPr>
          </w:p>
        </w:tc>
        <w:tc>
          <w:tcPr>
            <w:tcW w:w="1911" w:type="dxa"/>
          </w:tcPr>
          <w:p w:rsidR="00345AA4" w:rsidRPr="00E20D92" w:rsidRDefault="007A3282" w:rsidP="007F5145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</w:tbl>
    <w:p w:rsidR="00FA53C1" w:rsidRPr="00FA53C1" w:rsidRDefault="00FA53C1" w:rsidP="00FA53C1"/>
    <w:p w:rsidR="00786FAB" w:rsidRDefault="00786FAB" w:rsidP="00786FAB">
      <w:pPr>
        <w:tabs>
          <w:tab w:val="left" w:pos="1758"/>
        </w:tabs>
      </w:pPr>
      <w:r>
        <w:t>В соответствии с шагом 4 описанного выше алгоритма, выбираем б</w:t>
      </w:r>
      <w:r w:rsidRPr="009A7C0C">
        <w:rPr>
          <w:b/>
        </w:rPr>
        <w:t>о</w:t>
      </w:r>
      <w:r>
        <w:t xml:space="preserve">льшую из двух ранговых сумм: </w:t>
      </w:r>
      <w:r w:rsidRPr="00FA53C1">
        <w:tab/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szCs w:val="22"/>
        </w:rPr>
        <w:t xml:space="preserve"> = 20. Тогда </w:t>
      </w:r>
      <m:oMath>
        <m:r>
          <w:rPr>
            <w:rFonts w:ascii="Cambria Math" w:hAnsi="Cambria Math"/>
          </w:rPr>
          <m:t>U=6</m:t>
        </m:r>
      </m:oMath>
      <w:r>
        <w:t>.</w:t>
      </w:r>
    </w:p>
    <w:p w:rsidR="00786FAB" w:rsidRPr="004A5733" w:rsidRDefault="00786FAB" w:rsidP="00786FAB">
      <w:pPr>
        <w:tabs>
          <w:tab w:val="left" w:pos="1758"/>
        </w:tabs>
      </w:pPr>
      <w:r>
        <w:t xml:space="preserve">Выберем уровень статистической значимости равным 5%: </w:t>
      </w:r>
      <w:r>
        <w:rPr>
          <w:lang w:val="en-US"/>
        </w:rPr>
        <w:t>p</w:t>
      </w:r>
      <w:r w:rsidRPr="004A5733">
        <w:t xml:space="preserve"> = 0.05;</w:t>
      </w:r>
    </w:p>
    <w:p w:rsidR="00786FAB" w:rsidRPr="004A5733" w:rsidRDefault="00786FAB" w:rsidP="00786FAB">
      <w:pPr>
        <w:tabs>
          <w:tab w:val="left" w:pos="1758"/>
        </w:tabs>
      </w:pPr>
      <w:r>
        <w:t xml:space="preserve">Тогда по таблице критических значений </w:t>
      </w:r>
      <w:r>
        <w:rPr>
          <w:lang w:val="en-US"/>
        </w:rPr>
        <w:t>U</w:t>
      </w:r>
      <w:r w:rsidRPr="004B039C">
        <w:t>-</w:t>
      </w:r>
      <w:r>
        <w:t xml:space="preserve">критерия Манна–Уитни </w:t>
      </w:r>
      <w:r w:rsidRPr="004A5733">
        <w:t>[</w:t>
      </w:r>
      <w:commentRangeStart w:id="11"/>
      <w:r>
        <w:t>ссылка</w:t>
      </w:r>
      <w:commentRangeEnd w:id="11"/>
      <w:r>
        <w:rPr>
          <w:rStyle w:val="a8"/>
        </w:rPr>
        <w:commentReference w:id="11"/>
      </w:r>
      <w:r w:rsidRPr="004A5733">
        <w:t>]</w:t>
      </w:r>
      <w:r>
        <w:t xml:space="preserve">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</w:rPr>
          <m:t>=3.</m:t>
        </m:r>
      </m:oMath>
    </w:p>
    <w:p w:rsidR="004722DC" w:rsidRPr="004722DC" w:rsidRDefault="00786FAB" w:rsidP="004722DC">
      <w:pPr>
        <w:pStyle w:val="af"/>
        <w:keepNext/>
        <w:rPr>
          <w:b/>
          <w:bCs w:val="0"/>
          <w:szCs w:val="24"/>
        </w:rPr>
      </w:pPr>
      <w:r w:rsidRPr="00345AA4">
        <w:rPr>
          <w:b/>
        </w:rPr>
        <w:lastRenderedPageBreak/>
        <w:t xml:space="preserve">Получаем </w:t>
      </w:r>
      <m:oMath>
        <m:sSub>
          <m:sSubPr>
            <m:ctrlPr>
              <w:rPr>
                <w:rFonts w:ascii="Cambria Math" w:hAnsi="Cambria Math"/>
                <w:b/>
                <w:bCs w:val="0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  <m:r>
              <m:rPr>
                <m:sty m:val="bi"/>
              </m:rPr>
              <w:rPr>
                <w:rFonts w:ascii="Cambria Math" w:hAnsi="Cambria Math"/>
              </w:rPr>
              <m:t>&gt;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кр</m:t>
            </m:r>
          </m:sub>
        </m:sSub>
      </m:oMath>
      <w:r w:rsidRPr="00345AA4">
        <w:rPr>
          <w:b/>
          <w:bCs w:val="0"/>
          <w:szCs w:val="24"/>
        </w:rPr>
        <w:t xml:space="preserve">, значит на данном уровне значимости гипотеза </w:t>
      </w:r>
      <w:r w:rsidRPr="00345AA4">
        <w:rPr>
          <w:b/>
          <w:bCs w:val="0"/>
          <w:szCs w:val="24"/>
          <w:lang w:val="en-US"/>
        </w:rPr>
        <w:t>H</w:t>
      </w:r>
      <w:r w:rsidRPr="00345AA4">
        <w:rPr>
          <w:b/>
          <w:bCs w:val="0"/>
          <w:szCs w:val="24"/>
        </w:rPr>
        <w:t>0 принимается.</w:t>
      </w:r>
    </w:p>
    <w:p w:rsidR="00617A4B" w:rsidRPr="00BC47F4" w:rsidRDefault="00665A13" w:rsidP="00FA53C1">
      <w:r>
        <w:t>Проведенные выше расчеты позволяют говорить о том, что различия в значениях расхода газа котлами «К4» и «К6» полученных с помощью «</w:t>
      </w:r>
      <w:r>
        <w:rPr>
          <w:lang w:val="en-US"/>
        </w:rPr>
        <w:t>I</w:t>
      </w:r>
      <w:r w:rsidRPr="004722DC">
        <w:t>4</w:t>
      </w:r>
      <w:r>
        <w:rPr>
          <w:lang w:val="en-US"/>
        </w:rPr>
        <w:t>Plan</w:t>
      </w:r>
      <w:r>
        <w:t>» и с помощью разработанной математической модели</w:t>
      </w:r>
      <w:r w:rsidR="00BC47F4">
        <w:t xml:space="preserve"> являются незначительными, и считать разработанную математическую модель применимой к </w:t>
      </w:r>
      <w:r w:rsidR="00DC3148">
        <w:t>расчету расхода топлива котлоагрегатами</w:t>
      </w:r>
      <w:r w:rsidR="00BC47F4">
        <w:t>.</w:t>
      </w:r>
    </w:p>
    <w:p w:rsidR="004722DC" w:rsidRDefault="004722DC" w:rsidP="00FA53C1">
      <w:r>
        <w:t>Небольшой процент отклонения данных возникает из-за различия в реализациях математических моделей расхода топлива котлоагрегатами. В частности, при реализации математической модели в «</w:t>
      </w:r>
      <w:r>
        <w:rPr>
          <w:lang w:val="en-US"/>
        </w:rPr>
        <w:t>I</w:t>
      </w:r>
      <w:r w:rsidRPr="004722DC">
        <w:t>4</w:t>
      </w:r>
      <w:r>
        <w:rPr>
          <w:lang w:val="en-US"/>
        </w:rPr>
        <w:t>Plan</w:t>
      </w:r>
      <w:r>
        <w:t xml:space="preserve">» не учитывались регрессионные зависимости </w:t>
      </w:r>
      <w:r w:rsidR="0077293F">
        <w:t>от паровой нагрузки на котел следующих параметров:</w:t>
      </w:r>
    </w:p>
    <w:p w:rsidR="0077293F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Потери тепла с уходящими газами (</w:t>
      </w:r>
      <w:r w:rsidRPr="00A605AA">
        <w:rPr>
          <w:i/>
          <w:sz w:val="24"/>
        </w:rPr>
        <w:t>q</w:t>
      </w:r>
      <w:r w:rsidRPr="00A605AA">
        <w:rPr>
          <w:i/>
          <w:sz w:val="24"/>
          <w:lang w:val="ru-RU"/>
        </w:rPr>
        <w:t>2</w:t>
      </w:r>
      <w:r w:rsidRPr="00A605AA">
        <w:rPr>
          <w:lang w:val="ru-RU"/>
        </w:rPr>
        <w:t>)</w:t>
      </w:r>
      <w:r>
        <w:rPr>
          <w:lang w:val="ru-RU"/>
        </w:rPr>
        <w:t>;</w:t>
      </w:r>
    </w:p>
    <w:p w:rsidR="00A605AA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Потери тепла в окружающую среду за счет конвекции и излучения (</w:t>
      </w:r>
      <w:r w:rsidRPr="00A605AA">
        <w:rPr>
          <w:i/>
          <w:sz w:val="24"/>
        </w:rPr>
        <w:t>q</w:t>
      </w:r>
      <w:r w:rsidRPr="00A605AA">
        <w:rPr>
          <w:i/>
          <w:sz w:val="24"/>
          <w:lang w:val="ru-RU"/>
        </w:rPr>
        <w:t>5</w:t>
      </w:r>
      <w:r>
        <w:rPr>
          <w:lang w:val="ru-RU"/>
        </w:rPr>
        <w:t>);</w:t>
      </w:r>
    </w:p>
    <w:p w:rsidR="00A605AA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Температура уходящих газов</w:t>
      </w:r>
      <w:r w:rsidRPr="00A605AA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 w:rsidRPr="00A605AA">
        <w:rPr>
          <w:lang w:val="ru-RU"/>
        </w:rPr>
        <w:t>)</w:t>
      </w:r>
      <w:r>
        <w:rPr>
          <w:lang w:val="ru-RU"/>
        </w:rPr>
        <w:t>;</w:t>
      </w:r>
    </w:p>
    <w:p w:rsidR="00A605AA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Коэффициент избытка воздуха в уходящих газах</w:t>
      </w:r>
      <w:r w:rsidRPr="00A605AA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 w:rsidRPr="00A605AA">
        <w:rPr>
          <w:lang w:val="ru-RU"/>
        </w:rPr>
        <w:t>)</w:t>
      </w:r>
      <w:r>
        <w:rPr>
          <w:lang w:val="ru-RU"/>
        </w:rPr>
        <w:t>;</w:t>
      </w:r>
    </w:p>
    <w:p w:rsidR="00A605AA" w:rsidRPr="00BC47F4" w:rsidRDefault="00A605AA" w:rsidP="00A605AA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Коэффициент избытка воздуха в режимном сечении</w:t>
      </w:r>
      <w:r w:rsidRPr="00A605AA">
        <w:rPr>
          <w:lang w:val="ru-RU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A605AA">
        <w:rPr>
          <w:lang w:val="ru-RU"/>
        </w:rPr>
        <w:t>)</w:t>
      </w:r>
      <w:r>
        <w:rPr>
          <w:lang w:val="ru-RU"/>
        </w:rPr>
        <w:t>.</w:t>
      </w:r>
    </w:p>
    <w:p w:rsidR="00BC47F4" w:rsidRDefault="00BC47F4" w:rsidP="00BC47F4">
      <w:pPr>
        <w:rPr>
          <w:lang w:val="en-US"/>
        </w:rPr>
      </w:pPr>
    </w:p>
    <w:p w:rsidR="00BC47F4" w:rsidRDefault="00A73AC9" w:rsidP="00A73AC9">
      <w:pPr>
        <w:pStyle w:val="3"/>
      </w:pPr>
      <w:r>
        <w:t xml:space="preserve">Эксперименты для </w:t>
      </w:r>
      <w:r w:rsidR="00906BC5">
        <w:t>возможных</w:t>
      </w:r>
      <w:r>
        <w:t xml:space="preserve"> ситуаций на рынке электроэнергии</w:t>
      </w:r>
    </w:p>
    <w:p w:rsidR="00A73AC9" w:rsidRDefault="00906BC5" w:rsidP="00A73AC9">
      <w:r>
        <w:t>В данном разделе рассматриваются следующие возможные ситуации на рынке электроэнергии:</w:t>
      </w:r>
    </w:p>
    <w:p w:rsidR="00906BC5" w:rsidRDefault="00906BC5" w:rsidP="001341FF">
      <w:pPr>
        <w:pStyle w:val="a3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 xml:space="preserve">Задана паропроизводительность, которую должно обеспечивать котельное отделение электростанции. Для работы котельного отделения необходимо закупать как газ, так и мазут. Цены на топливо известны. Необходимо определить оптимальный плановый состав оборудования, а также распределить нагрузку между котлоагрегатами для обеспечения заданной суммарной паропроизводительности. </w:t>
      </w:r>
      <w:r w:rsidR="001341FF">
        <w:rPr>
          <w:lang w:val="ru-RU"/>
        </w:rPr>
        <w:t xml:space="preserve">В ходе оптимизации приоритет отдается </w:t>
      </w:r>
      <w:r w:rsidR="001341FF">
        <w:rPr>
          <w:lang w:val="ru-RU"/>
        </w:rPr>
        <w:lastRenderedPageBreak/>
        <w:t>критериям расхода топлива и финансовым затратам на топливо. Назовем данную ситуацию «Обычная»;</w:t>
      </w:r>
    </w:p>
    <w:p w:rsidR="003115E8" w:rsidRDefault="003115E8" w:rsidP="003115E8">
      <w:pPr>
        <w:pStyle w:val="a3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>Задана паропроизводительность, которую должно обеспечивать котельное отделение электростанции. Для работы котельного отделения необходимо в основном закупать газ, так как мазута в распоряжении достаточно. Цены на топливо известны. Необходимо определить оптимальный плановый состав оборудования, а также распределить нагрузку между котлоагрегатами для обеспечения заданной суммарной паропроизводительности. В ходе оптимизации приоритет отдается критерию расхода газа. Назовем данную ситуацию «Много мазута»;</w:t>
      </w:r>
    </w:p>
    <w:p w:rsidR="00603AFA" w:rsidRDefault="00603AFA" w:rsidP="00603AFA">
      <w:pPr>
        <w:pStyle w:val="a3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 xml:space="preserve">Задана паропроизводительность, которую должно обеспечивать котельное отделение электростанции. Для работы котельного отделения необходимо в основном закупать </w:t>
      </w:r>
      <w:r w:rsidR="00B366DD">
        <w:rPr>
          <w:lang w:val="ru-RU"/>
        </w:rPr>
        <w:t>мазут</w:t>
      </w:r>
      <w:r>
        <w:rPr>
          <w:lang w:val="ru-RU"/>
        </w:rPr>
        <w:t xml:space="preserve">, так как </w:t>
      </w:r>
      <w:r w:rsidR="00B366DD">
        <w:rPr>
          <w:lang w:val="ru-RU"/>
        </w:rPr>
        <w:t>газа</w:t>
      </w:r>
      <w:r>
        <w:rPr>
          <w:lang w:val="ru-RU"/>
        </w:rPr>
        <w:t xml:space="preserve"> в распоряжении достаточно. Цены на топливо известны. Необходимо определить оптимальный плановый состав оборудования, а также распределить нагрузку между котлоагрегатами для обеспечения заданной суммарной паропроизводительности. В ходе оптимизации приоритет отдается критерию расхода </w:t>
      </w:r>
      <w:r w:rsidR="00311162">
        <w:rPr>
          <w:lang w:val="ru-RU"/>
        </w:rPr>
        <w:t>мазута</w:t>
      </w:r>
      <w:r>
        <w:rPr>
          <w:lang w:val="ru-RU"/>
        </w:rPr>
        <w:t xml:space="preserve">. Назовем данную ситуацию «Много </w:t>
      </w:r>
      <w:r w:rsidR="00034DA2">
        <w:rPr>
          <w:lang w:val="ru-RU"/>
        </w:rPr>
        <w:t>газа</w:t>
      </w:r>
      <w:r>
        <w:rPr>
          <w:lang w:val="ru-RU"/>
        </w:rPr>
        <w:t>»;</w:t>
      </w:r>
    </w:p>
    <w:p w:rsidR="001341FF" w:rsidRDefault="001341FF" w:rsidP="00603AFA">
      <w:pPr>
        <w:pStyle w:val="a3"/>
        <w:ind w:left="1080"/>
        <w:jc w:val="both"/>
        <w:rPr>
          <w:lang w:val="ru-RU"/>
        </w:rPr>
      </w:pPr>
    </w:p>
    <w:p w:rsidR="00CE2F2B" w:rsidRDefault="00CE2F2B" w:rsidP="004715FD">
      <w:r w:rsidRPr="00CE2F2B">
        <w:t>Приведем результаты расчетов для каждой из рассмотренных выше ситуаций.</w:t>
      </w:r>
    </w:p>
    <w:p w:rsidR="000E2F07" w:rsidRDefault="000E2F07" w:rsidP="000E2F07">
      <w:r>
        <w:t>В таблице</w:t>
      </w:r>
      <w:r w:rsidR="00493A52" w:rsidRPr="00493A52">
        <w:t xml:space="preserve"> </w:t>
      </w:r>
      <w:r w:rsidR="00493A52">
        <w:fldChar w:fldCharType="begin"/>
      </w:r>
      <w:r w:rsidR="00493A52">
        <w:instrText xml:space="preserve"> REF tbl_po \h </w:instrText>
      </w:r>
      <w:r w:rsidR="00493A52">
        <w:fldChar w:fldCharType="separate"/>
      </w:r>
      <w:r w:rsidR="00493A52">
        <w:rPr>
          <w:noProof/>
        </w:rPr>
        <w:t>5</w:t>
      </w:r>
      <w:r w:rsidR="00493A52">
        <w:t>.</w:t>
      </w:r>
      <w:r w:rsidR="00493A52">
        <w:rPr>
          <w:noProof/>
        </w:rPr>
        <w:t>5</w:t>
      </w:r>
      <w:r w:rsidR="00493A52">
        <w:fldChar w:fldCharType="end"/>
      </w:r>
      <w:r>
        <w:t xml:space="preserve"> приведено описание аппаратного и программного обеспечения, использовавшегося во время проведения экспериментов.</w:t>
      </w:r>
    </w:p>
    <w:p w:rsidR="00493A52" w:rsidRDefault="00493A52" w:rsidP="00493A52">
      <w:pPr>
        <w:pStyle w:val="af"/>
        <w:keepNext/>
      </w:pPr>
      <w:r>
        <w:t xml:space="preserve">Таблица </w:t>
      </w:r>
      <w:bookmarkStart w:id="12" w:name="tbl_po"/>
      <w:r w:rsidR="007A37CB">
        <w:fldChar w:fldCharType="begin"/>
      </w:r>
      <w:r w:rsidR="007A37CB">
        <w:instrText xml:space="preserve"> STYLEREF 1 \s </w:instrText>
      </w:r>
      <w:r w:rsidR="007A37CB">
        <w:fldChar w:fldCharType="separate"/>
      </w:r>
      <w:r w:rsidR="007A37CB">
        <w:rPr>
          <w:noProof/>
        </w:rPr>
        <w:t>5</w:t>
      </w:r>
      <w:r w:rsidR="007A37CB">
        <w:fldChar w:fldCharType="end"/>
      </w:r>
      <w:r w:rsidR="007A37CB">
        <w:t>.</w:t>
      </w:r>
      <w:r w:rsidR="007A37CB">
        <w:fldChar w:fldCharType="begin"/>
      </w:r>
      <w:r w:rsidR="007A37CB">
        <w:instrText xml:space="preserve"> SEQ Таблица \* ARABIC \s 1 </w:instrText>
      </w:r>
      <w:r w:rsidR="007A37CB">
        <w:fldChar w:fldCharType="separate"/>
      </w:r>
      <w:r w:rsidR="007A37CB">
        <w:rPr>
          <w:noProof/>
        </w:rPr>
        <w:t>5</w:t>
      </w:r>
      <w:r w:rsidR="007A37CB">
        <w:fldChar w:fldCharType="end"/>
      </w:r>
      <w:bookmarkEnd w:id="12"/>
      <w:r>
        <w:t xml:space="preserve"> Аппаратное и программное обеспечение при проведении эксперимента.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93A52" w:rsidTr="00493A52">
        <w:tc>
          <w:tcPr>
            <w:tcW w:w="4785" w:type="dxa"/>
          </w:tcPr>
          <w:p w:rsidR="00493A52" w:rsidRPr="009F4C28" w:rsidRDefault="00FE396D" w:rsidP="007F5145">
            <w:pPr>
              <w:spacing w:line="240" w:lineRule="auto"/>
              <w:ind w:firstLine="0"/>
              <w:rPr>
                <w:b/>
              </w:rPr>
            </w:pPr>
            <w:r w:rsidRPr="009F4C28">
              <w:rPr>
                <w:b/>
              </w:rPr>
              <w:t>Компонент</w:t>
            </w:r>
          </w:p>
        </w:tc>
        <w:tc>
          <w:tcPr>
            <w:tcW w:w="4786" w:type="dxa"/>
          </w:tcPr>
          <w:p w:rsidR="00493A52" w:rsidRPr="009F4C28" w:rsidRDefault="00FE396D" w:rsidP="007F5145">
            <w:pPr>
              <w:spacing w:line="240" w:lineRule="auto"/>
              <w:ind w:firstLine="0"/>
              <w:rPr>
                <w:b/>
              </w:rPr>
            </w:pPr>
            <w:r w:rsidRPr="009F4C28">
              <w:rPr>
                <w:b/>
              </w:rPr>
              <w:t>Значение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Процессор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Intel Core i5, 2.3Ghz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Оперативная память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</w:pPr>
            <w:r>
              <w:rPr>
                <w:lang w:val="en-US"/>
              </w:rPr>
              <w:t>8192</w:t>
            </w:r>
            <w:r>
              <w:t xml:space="preserve"> Мб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Жесткий диск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500 </w:t>
            </w:r>
            <w:r>
              <w:rPr>
                <w:lang w:val="en-US"/>
              </w:rPr>
              <w:t>Gb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Видео система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NVIDIA GeForce GT 520M</w:t>
            </w:r>
          </w:p>
        </w:tc>
      </w:tr>
      <w:tr w:rsidR="00493A52" w:rsidTr="00493A52">
        <w:tc>
          <w:tcPr>
            <w:tcW w:w="4785" w:type="dxa"/>
          </w:tcPr>
          <w:p w:rsidR="00493A52" w:rsidRDefault="00FE396D" w:rsidP="007F5145">
            <w:pPr>
              <w:spacing w:line="240" w:lineRule="auto"/>
              <w:ind w:firstLine="0"/>
            </w:pPr>
            <w:r>
              <w:t>Операционная система</w:t>
            </w:r>
          </w:p>
        </w:tc>
        <w:tc>
          <w:tcPr>
            <w:tcW w:w="4786" w:type="dxa"/>
          </w:tcPr>
          <w:p w:rsidR="00493A52" w:rsidRPr="00FE396D" w:rsidRDefault="00FE396D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Windows 7 Professional, SP1</w:t>
            </w:r>
          </w:p>
        </w:tc>
      </w:tr>
    </w:tbl>
    <w:p w:rsidR="004715FD" w:rsidRDefault="004715FD" w:rsidP="00CE2F2B">
      <w:pPr>
        <w:rPr>
          <w:b/>
        </w:rPr>
      </w:pPr>
    </w:p>
    <w:p w:rsidR="00CE2F2B" w:rsidRDefault="00E63904" w:rsidP="00CE2F2B">
      <w:pPr>
        <w:rPr>
          <w:b/>
        </w:rPr>
      </w:pPr>
      <w:r w:rsidRPr="00E63904">
        <w:rPr>
          <w:b/>
        </w:rPr>
        <w:lastRenderedPageBreak/>
        <w:t>Ситуация «Обычная»</w:t>
      </w:r>
      <w:r>
        <w:rPr>
          <w:b/>
        </w:rPr>
        <w:t>:</w:t>
      </w:r>
    </w:p>
    <w:p w:rsidR="000E2F07" w:rsidRPr="008A46FA" w:rsidRDefault="009F4C28" w:rsidP="009F4C28">
      <w:r>
        <w:t>В таблице</w:t>
      </w:r>
      <w:r w:rsidR="008A46FA" w:rsidRPr="008A46FA">
        <w:t xml:space="preserve"> </w:t>
      </w:r>
      <w:r w:rsidR="008A46FA">
        <w:fldChar w:fldCharType="begin"/>
      </w:r>
      <w:r w:rsidR="008A46FA">
        <w:instrText xml:space="preserve"> REF tbl_common_params \h </w:instrText>
      </w:r>
      <w:r w:rsidR="008A46FA">
        <w:fldChar w:fldCharType="separate"/>
      </w:r>
      <w:r w:rsidR="008A46FA">
        <w:rPr>
          <w:noProof/>
        </w:rPr>
        <w:t>5</w:t>
      </w:r>
      <w:r w:rsidR="008A46FA">
        <w:t>.</w:t>
      </w:r>
      <w:r w:rsidR="008A46FA">
        <w:rPr>
          <w:noProof/>
        </w:rPr>
        <w:t>6</w:t>
      </w:r>
      <w:r w:rsidR="008A46FA">
        <w:t xml:space="preserve"> </w:t>
      </w:r>
      <w:r w:rsidR="008A46FA">
        <w:fldChar w:fldCharType="end"/>
      </w:r>
      <w:r>
        <w:t xml:space="preserve"> описаны значения параметров, использовавшиеся при расчетах ситуации «Обычная».</w:t>
      </w:r>
      <w:r w:rsidR="00AC6BB7">
        <w:t xml:space="preserve"> Значения всех параметров, описываемых тут и далее являются реальными данными, взятыми из расчетов «</w:t>
      </w:r>
      <w:r w:rsidR="00AC6BB7">
        <w:rPr>
          <w:lang w:val="en-US"/>
        </w:rPr>
        <w:t>I</w:t>
      </w:r>
      <w:r w:rsidR="00AC6BB7" w:rsidRPr="00AC6BB7">
        <w:t>4</w:t>
      </w:r>
      <w:r w:rsidR="00AC6BB7">
        <w:rPr>
          <w:lang w:val="en-US"/>
        </w:rPr>
        <w:t>Plan</w:t>
      </w:r>
      <w:r w:rsidR="00AC6BB7">
        <w:t>»</w:t>
      </w:r>
      <w:r w:rsidR="00AC6BB7" w:rsidRPr="008A46FA">
        <w:t>.</w:t>
      </w:r>
    </w:p>
    <w:p w:rsidR="00AC6BB7" w:rsidRDefault="00AC6BB7" w:rsidP="00AC6BB7">
      <w:pPr>
        <w:pStyle w:val="af"/>
        <w:keepNext/>
      </w:pPr>
      <w:r>
        <w:t xml:space="preserve">Таблица </w:t>
      </w:r>
      <w:bookmarkStart w:id="13" w:name="tbl_common_params"/>
      <w:r w:rsidR="007A37CB">
        <w:fldChar w:fldCharType="begin"/>
      </w:r>
      <w:r w:rsidR="007A37CB">
        <w:instrText xml:space="preserve"> STYLEREF 1 \s </w:instrText>
      </w:r>
      <w:r w:rsidR="007A37CB">
        <w:fldChar w:fldCharType="separate"/>
      </w:r>
      <w:r w:rsidR="007A37CB">
        <w:rPr>
          <w:noProof/>
        </w:rPr>
        <w:t>5</w:t>
      </w:r>
      <w:r w:rsidR="007A37CB">
        <w:fldChar w:fldCharType="end"/>
      </w:r>
      <w:r w:rsidR="007A37CB">
        <w:t>.</w:t>
      </w:r>
      <w:r w:rsidR="007A37CB">
        <w:fldChar w:fldCharType="begin"/>
      </w:r>
      <w:r w:rsidR="007A37CB">
        <w:instrText xml:space="preserve"> SEQ Таблица \* ARABIC \s 1 </w:instrText>
      </w:r>
      <w:r w:rsidR="007A37CB">
        <w:fldChar w:fldCharType="separate"/>
      </w:r>
      <w:r w:rsidR="007A37CB">
        <w:rPr>
          <w:noProof/>
        </w:rPr>
        <w:t>6</w:t>
      </w:r>
      <w:r w:rsidR="007A37CB">
        <w:fldChar w:fldCharType="end"/>
      </w:r>
      <w:r>
        <w:t xml:space="preserve"> </w:t>
      </w:r>
      <w:bookmarkEnd w:id="13"/>
      <w:r>
        <w:t>Значение параметров для ситуации «Обычная».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C6BB7" w:rsidTr="00AC6BB7">
        <w:tc>
          <w:tcPr>
            <w:tcW w:w="4785" w:type="dxa"/>
          </w:tcPr>
          <w:p w:rsidR="00AC6BB7" w:rsidRPr="008A46FA" w:rsidRDefault="00AC6BB7" w:rsidP="007F5145">
            <w:pPr>
              <w:spacing w:line="240" w:lineRule="auto"/>
              <w:ind w:firstLine="0"/>
              <w:rPr>
                <w:b/>
              </w:rPr>
            </w:pPr>
            <w:r w:rsidRPr="008A46FA">
              <w:rPr>
                <w:b/>
              </w:rPr>
              <w:t>Параметр</w:t>
            </w:r>
          </w:p>
        </w:tc>
        <w:tc>
          <w:tcPr>
            <w:tcW w:w="4786" w:type="dxa"/>
          </w:tcPr>
          <w:p w:rsidR="00AC6BB7" w:rsidRPr="008A46FA" w:rsidRDefault="00AC6BB7" w:rsidP="007F5145">
            <w:pPr>
              <w:spacing w:line="240" w:lineRule="auto"/>
              <w:ind w:firstLine="0"/>
              <w:rPr>
                <w:b/>
              </w:rPr>
            </w:pPr>
            <w:r w:rsidRPr="008A46FA">
              <w:rPr>
                <w:b/>
              </w:rPr>
              <w:t>Значение</w:t>
            </w:r>
          </w:p>
        </w:tc>
      </w:tr>
      <w:tr w:rsidR="00AC6BB7" w:rsidTr="00AC6BB7">
        <w:tc>
          <w:tcPr>
            <w:tcW w:w="4785" w:type="dxa"/>
          </w:tcPr>
          <w:p w:rsidR="00AC6BB7" w:rsidRPr="008A46FA" w:rsidRDefault="008A46FA" w:rsidP="007F5145">
            <w:pPr>
              <w:spacing w:line="240" w:lineRule="auto"/>
              <w:ind w:firstLine="0"/>
            </w:pPr>
            <w:r>
              <w:t>Общая паропроизводительность очереди котлоагрегатов</w:t>
            </w:r>
          </w:p>
        </w:tc>
        <w:tc>
          <w:tcPr>
            <w:tcW w:w="4786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638 тонн/час</w:t>
            </w:r>
          </w:p>
        </w:tc>
      </w:tr>
      <w:tr w:rsidR="00AC6BB7" w:rsidTr="00AC6BB7">
        <w:tc>
          <w:tcPr>
            <w:tcW w:w="4785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Цена на газ</w:t>
            </w:r>
          </w:p>
        </w:tc>
        <w:tc>
          <w:tcPr>
            <w:tcW w:w="4786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3482 руб./тыс.нм</w:t>
            </w:r>
            <w:r w:rsidRPr="008A46FA">
              <w:rPr>
                <w:vertAlign w:val="superscript"/>
              </w:rPr>
              <w:t>3</w:t>
            </w:r>
          </w:p>
        </w:tc>
      </w:tr>
      <w:tr w:rsidR="00AC6BB7" w:rsidTr="00AC6BB7">
        <w:tc>
          <w:tcPr>
            <w:tcW w:w="4785" w:type="dxa"/>
          </w:tcPr>
          <w:p w:rsidR="00AC6BB7" w:rsidRDefault="008A46FA" w:rsidP="007F5145">
            <w:pPr>
              <w:spacing w:line="240" w:lineRule="auto"/>
              <w:ind w:firstLine="0"/>
            </w:pPr>
            <w:r>
              <w:t>Цена на мазут</w:t>
            </w:r>
          </w:p>
        </w:tc>
        <w:tc>
          <w:tcPr>
            <w:tcW w:w="4786" w:type="dxa"/>
          </w:tcPr>
          <w:p w:rsidR="00AC6BB7" w:rsidRPr="001A2EFC" w:rsidRDefault="008A46FA" w:rsidP="007F5145">
            <w:pPr>
              <w:spacing w:line="240" w:lineRule="auto"/>
              <w:ind w:firstLine="0"/>
              <w:rPr>
                <w:lang w:val="en-US"/>
              </w:rPr>
            </w:pPr>
            <w:r>
              <w:t>6500 руб./т</w:t>
            </w:r>
            <w:r w:rsidR="001A2EFC">
              <w:rPr>
                <w:lang w:val="en-US"/>
              </w:rPr>
              <w:t>.</w:t>
            </w:r>
          </w:p>
        </w:tc>
      </w:tr>
    </w:tbl>
    <w:p w:rsidR="00BA7FA4" w:rsidRDefault="00BA7FA4" w:rsidP="00BA7FA4">
      <w:pPr>
        <w:ind w:firstLine="708"/>
      </w:pPr>
    </w:p>
    <w:p w:rsidR="00BA7FA4" w:rsidRDefault="004715FD" w:rsidP="00BA7FA4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9E9EB62" wp14:editId="4DF7F10F">
            <wp:simplePos x="0" y="0"/>
            <wp:positionH relativeFrom="column">
              <wp:posOffset>-10795</wp:posOffset>
            </wp:positionH>
            <wp:positionV relativeFrom="paragraph">
              <wp:posOffset>1013460</wp:posOffset>
            </wp:positionV>
            <wp:extent cx="5940425" cy="2458085"/>
            <wp:effectExtent l="0" t="0" r="3175" b="0"/>
            <wp:wrapTight wrapText="bothSides">
              <wp:wrapPolygon edited="0">
                <wp:start x="0" y="0"/>
                <wp:lineTo x="0" y="21427"/>
                <wp:lineTo x="21542" y="21427"/>
                <wp:lineTo x="21542" y="0"/>
                <wp:lineTo x="0" y="0"/>
              </wp:wrapPolygon>
            </wp:wrapTight>
            <wp:docPr id="21" name="Рисунок 21" descr="C:\Users\ArKuzmin\Desktop\common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Kuzmin\Desktop\common_r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FA4">
        <w:t>На рисунке</w:t>
      </w:r>
      <w:r w:rsidR="00BA7FA4" w:rsidRPr="00691B79">
        <w:t xml:space="preserve"> </w:t>
      </w:r>
      <w:r w:rsidR="00BA7FA4">
        <w:fldChar w:fldCharType="begin"/>
      </w:r>
      <w:r w:rsidR="00BA7FA4">
        <w:instrText xml:space="preserve"> REF pic_common_res \h </w:instrText>
      </w:r>
      <w:r w:rsidR="00BA7FA4">
        <w:fldChar w:fldCharType="separate"/>
      </w:r>
      <w:r w:rsidR="00BA7FA4">
        <w:rPr>
          <w:noProof/>
        </w:rPr>
        <w:t>5</w:t>
      </w:r>
      <w:r w:rsidR="00BA7FA4">
        <w:t>.</w:t>
      </w:r>
      <w:r w:rsidR="00BA7FA4">
        <w:rPr>
          <w:noProof/>
        </w:rPr>
        <w:t>3</w:t>
      </w:r>
      <w:r w:rsidR="00BA7FA4">
        <w:fldChar w:fldCharType="end"/>
      </w:r>
      <w:r w:rsidR="00BA7FA4">
        <w:t xml:space="preserve"> представлены результаты оптимизации для ситуации «Обычная», полученные с помощью разработанного программного комплекса.</w:t>
      </w:r>
    </w:p>
    <w:p w:rsidR="004715FD" w:rsidRDefault="004715FD" w:rsidP="004715FD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EB41A9" wp14:editId="6E42C536">
                <wp:simplePos x="0" y="0"/>
                <wp:positionH relativeFrom="column">
                  <wp:posOffset>-11430</wp:posOffset>
                </wp:positionH>
                <wp:positionV relativeFrom="paragraph">
                  <wp:posOffset>2532512</wp:posOffset>
                </wp:positionV>
                <wp:extent cx="5940425" cy="635"/>
                <wp:effectExtent l="0" t="0" r="3175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37CB" w:rsidRPr="004A2EE2" w:rsidRDefault="007A37CB" w:rsidP="001A2EFC">
                            <w:pPr>
                              <w:pStyle w:val="af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bookmarkStart w:id="14" w:name="pic_common_res"/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14"/>
                            <w:r>
                              <w:t xml:space="preserve"> Результаты оптимизации для ситуации «Обычная».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" o:spid="_x0000_s1027" type="#_x0000_t202" style="position:absolute;left:0;text-align:left;margin-left:-.9pt;margin-top:199.4pt;width:467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" stroked="f">
                <v:textbox style="mso-fit-shape-to-text:t" inset="0,0,0,0">
                  <w:txbxContent>
                    <w:p w:rsidR="007A37CB" w:rsidRPr="004A2EE2" w:rsidRDefault="007A37CB" w:rsidP="001A2EFC">
                      <w:pPr>
                        <w:pStyle w:val="af"/>
                        <w:rPr>
                          <w:noProof/>
                          <w:szCs w:val="24"/>
                        </w:rPr>
                      </w:pPr>
                      <w:r>
                        <w:t xml:space="preserve">Рисунок </w:t>
                      </w:r>
                      <w:bookmarkStart w:id="15" w:name="pic_common_res"/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Рисунок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15"/>
                      <w:r>
                        <w:t xml:space="preserve"> Результаты оптимизации для ситуации «Обычная».</w:t>
                      </w:r>
                    </w:p>
                  </w:txbxContent>
                </v:textbox>
              </v:shape>
            </w:pict>
          </mc:Fallback>
        </mc:AlternateContent>
      </w:r>
      <w:r w:rsidR="001A2EFC">
        <w:tab/>
      </w:r>
    </w:p>
    <w:p w:rsidR="00BC47F4" w:rsidRDefault="00BA7FA4" w:rsidP="004715FD">
      <w:pPr>
        <w:ind w:firstLine="708"/>
      </w:pPr>
      <w:r>
        <w:t xml:space="preserve"> </w:t>
      </w:r>
      <w:r w:rsidR="00691B79">
        <w:t xml:space="preserve">Как видно из рисунка </w:t>
      </w:r>
      <w:r w:rsidR="00691B79">
        <w:fldChar w:fldCharType="begin"/>
      </w:r>
      <w:r w:rsidR="00691B79">
        <w:instrText xml:space="preserve"> REF pic_common_res \h </w:instrText>
      </w:r>
      <w:r w:rsidR="00691B79">
        <w:fldChar w:fldCharType="separate"/>
      </w:r>
      <w:r w:rsidR="00691B79">
        <w:rPr>
          <w:noProof/>
        </w:rPr>
        <w:t>5</w:t>
      </w:r>
      <w:r w:rsidR="00691B79">
        <w:t>.</w:t>
      </w:r>
      <w:r w:rsidR="00691B79">
        <w:rPr>
          <w:noProof/>
        </w:rPr>
        <w:t>3</w:t>
      </w:r>
      <w:r w:rsidR="00691B79">
        <w:fldChar w:fldCharType="end"/>
      </w:r>
      <w:r w:rsidR="00691B79">
        <w:t>,- оптимальный плановый состав оборудования для ситуации «Обычная» предполагает распределение общей нагрузки только между котлами «К4», «К5» и «К6». При этом котлы «К1», «К2» и «К3» должны быть выключены. Нагрузка между котлами распределяется почти равномерно, в районе 90% от максимально допустимой паровой нагрузки.</w:t>
      </w:r>
    </w:p>
    <w:p w:rsidR="00F35421" w:rsidRPr="000F0FDB" w:rsidRDefault="00F35421" w:rsidP="00BC47F4">
      <w:r>
        <w:lastRenderedPageBreak/>
        <w:t>Результаты расчетов «</w:t>
      </w:r>
      <w:r>
        <w:rPr>
          <w:lang w:val="en-US"/>
        </w:rPr>
        <w:t>I</w:t>
      </w:r>
      <w:r w:rsidRPr="00247933">
        <w:t>4</w:t>
      </w:r>
      <w:r>
        <w:rPr>
          <w:lang w:val="en-US"/>
        </w:rPr>
        <w:t>Plan</w:t>
      </w:r>
      <w:r>
        <w:t xml:space="preserve">» с теми же значениями параметров представлены в таблице </w:t>
      </w:r>
      <w:r w:rsidR="00247933">
        <w:fldChar w:fldCharType="begin"/>
      </w:r>
      <w:r w:rsidR="00247933">
        <w:instrText xml:space="preserve"> REF tbl_common_i4_res \h </w:instrText>
      </w:r>
      <w:r w:rsidR="00247933">
        <w:fldChar w:fldCharType="separate"/>
      </w:r>
      <w:r w:rsidR="00247933">
        <w:rPr>
          <w:noProof/>
        </w:rPr>
        <w:t>5</w:t>
      </w:r>
      <w:r w:rsidR="00247933">
        <w:t>.</w:t>
      </w:r>
      <w:r w:rsidR="00247933">
        <w:rPr>
          <w:noProof/>
        </w:rPr>
        <w:t>7</w:t>
      </w:r>
      <w:r w:rsidR="00247933">
        <w:fldChar w:fldCharType="end"/>
      </w:r>
      <w:r w:rsidR="00151393" w:rsidRPr="000F0FDB">
        <w:t>.</w:t>
      </w:r>
    </w:p>
    <w:p w:rsidR="00247933" w:rsidRPr="00247933" w:rsidRDefault="00247933" w:rsidP="00247933">
      <w:pPr>
        <w:pStyle w:val="af"/>
        <w:keepNext/>
      </w:pPr>
      <w:r>
        <w:t xml:space="preserve">Таблица </w:t>
      </w:r>
      <w:bookmarkStart w:id="16" w:name="tbl_common_i4_res"/>
      <w:r w:rsidR="007A37CB">
        <w:fldChar w:fldCharType="begin"/>
      </w:r>
      <w:r w:rsidR="007A37CB">
        <w:instrText xml:space="preserve"> STYLEREF 1 \s </w:instrText>
      </w:r>
      <w:r w:rsidR="007A37CB">
        <w:fldChar w:fldCharType="separate"/>
      </w:r>
      <w:r w:rsidR="007A37CB">
        <w:rPr>
          <w:noProof/>
        </w:rPr>
        <w:t>5</w:t>
      </w:r>
      <w:r w:rsidR="007A37CB">
        <w:fldChar w:fldCharType="end"/>
      </w:r>
      <w:r w:rsidR="007A37CB">
        <w:t>.</w:t>
      </w:r>
      <w:r w:rsidR="007A37CB">
        <w:fldChar w:fldCharType="begin"/>
      </w:r>
      <w:r w:rsidR="007A37CB">
        <w:instrText xml:space="preserve"> SEQ Таблица \* ARABIC \s 1 </w:instrText>
      </w:r>
      <w:r w:rsidR="007A37CB">
        <w:fldChar w:fldCharType="separate"/>
      </w:r>
      <w:r w:rsidR="007A37CB">
        <w:rPr>
          <w:noProof/>
        </w:rPr>
        <w:t>7</w:t>
      </w:r>
      <w:r w:rsidR="007A37CB">
        <w:fldChar w:fldCharType="end"/>
      </w:r>
      <w:bookmarkEnd w:id="16"/>
      <w:r>
        <w:t xml:space="preserve"> Результаты расчетов «</w:t>
      </w:r>
      <w:r>
        <w:rPr>
          <w:lang w:val="en-US"/>
        </w:rPr>
        <w:t>I</w:t>
      </w:r>
      <w:r w:rsidRPr="00247933">
        <w:t>4</w:t>
      </w:r>
      <w:r>
        <w:rPr>
          <w:lang w:val="en-US"/>
        </w:rPr>
        <w:t>Plan</w:t>
      </w:r>
      <w:r>
        <w:t>» для ситуации «Обычная».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47933" w:rsidTr="00247933">
        <w:tc>
          <w:tcPr>
            <w:tcW w:w="3190" w:type="dxa"/>
          </w:tcPr>
          <w:p w:rsidR="00247933" w:rsidRPr="00555D0E" w:rsidRDefault="000F0FDB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555D0E">
              <w:rPr>
                <w:b/>
                <w:sz w:val="24"/>
              </w:rPr>
              <w:t>Котлоагрегат</w:t>
            </w:r>
          </w:p>
        </w:tc>
        <w:tc>
          <w:tcPr>
            <w:tcW w:w="3190" w:type="dxa"/>
          </w:tcPr>
          <w:p w:rsidR="00247933" w:rsidRPr="00555D0E" w:rsidRDefault="000F0FDB" w:rsidP="007F5145">
            <w:pPr>
              <w:spacing w:line="240" w:lineRule="auto"/>
              <w:ind w:firstLine="0"/>
              <w:rPr>
                <w:b/>
                <w:sz w:val="24"/>
              </w:rPr>
            </w:pPr>
            <w:r w:rsidRPr="00555D0E">
              <w:rPr>
                <w:b/>
                <w:sz w:val="24"/>
              </w:rPr>
              <w:t>Состояние</w:t>
            </w:r>
          </w:p>
        </w:tc>
        <w:tc>
          <w:tcPr>
            <w:tcW w:w="3191" w:type="dxa"/>
          </w:tcPr>
          <w:p w:rsidR="00247933" w:rsidRPr="00555D0E" w:rsidRDefault="000F0FDB" w:rsidP="007F5145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555D0E">
              <w:rPr>
                <w:b/>
                <w:sz w:val="24"/>
              </w:rPr>
              <w:t xml:space="preserve">Паровая нагрузка, </w:t>
            </w:r>
            <w:r w:rsidRPr="00555D0E">
              <w:rPr>
                <w:b/>
                <w:sz w:val="24"/>
                <w:lang w:val="en-US"/>
              </w:rPr>
              <w:t>[</w:t>
            </w:r>
            <w:r w:rsidRPr="00555D0E">
              <w:rPr>
                <w:b/>
                <w:sz w:val="24"/>
              </w:rPr>
              <w:t>тонн/час</w:t>
            </w:r>
            <w:r w:rsidRPr="00555D0E">
              <w:rPr>
                <w:b/>
                <w:sz w:val="24"/>
                <w:lang w:val="en-US"/>
              </w:rPr>
              <w:t>]</w:t>
            </w:r>
          </w:p>
        </w:tc>
      </w:tr>
      <w:tr w:rsidR="00247933" w:rsidTr="00247933">
        <w:tc>
          <w:tcPr>
            <w:tcW w:w="3190" w:type="dxa"/>
          </w:tcPr>
          <w:p w:rsidR="00247933" w:rsidRPr="008271F7" w:rsidRDefault="008271F7" w:rsidP="007F5145">
            <w:pPr>
              <w:spacing w:line="240" w:lineRule="auto"/>
              <w:ind w:firstLine="0"/>
            </w:pPr>
            <w:r>
              <w:t>К1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К2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К3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К4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Работает на газе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220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tabs>
                <w:tab w:val="left" w:pos="921"/>
              </w:tabs>
              <w:spacing w:line="240" w:lineRule="auto"/>
              <w:ind w:firstLine="0"/>
            </w:pPr>
            <w:r>
              <w:t>К5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Работает на газе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219</w:t>
            </w:r>
          </w:p>
        </w:tc>
      </w:tr>
      <w:tr w:rsidR="00247933" w:rsidTr="00247933"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К6</w:t>
            </w:r>
          </w:p>
        </w:tc>
        <w:tc>
          <w:tcPr>
            <w:tcW w:w="3190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Работает на газе</w:t>
            </w:r>
          </w:p>
        </w:tc>
        <w:tc>
          <w:tcPr>
            <w:tcW w:w="3191" w:type="dxa"/>
          </w:tcPr>
          <w:p w:rsidR="00247933" w:rsidRDefault="008271F7" w:rsidP="007F5145">
            <w:pPr>
              <w:spacing w:line="240" w:lineRule="auto"/>
              <w:ind w:firstLine="0"/>
            </w:pPr>
            <w:r>
              <w:t>219</w:t>
            </w:r>
          </w:p>
        </w:tc>
      </w:tr>
    </w:tbl>
    <w:p w:rsidR="00247933" w:rsidRDefault="00247933" w:rsidP="00BC47F4"/>
    <w:p w:rsidR="0033464C" w:rsidRPr="00280493" w:rsidRDefault="0033464C" w:rsidP="0033464C">
      <w:pPr>
        <w:ind w:firstLine="0"/>
        <w:rPr>
          <w:lang w:val="en-US"/>
        </w:rPr>
      </w:pPr>
      <w:r>
        <w:tab/>
        <w:t xml:space="preserve">Выполним расчет для очереди котлоагрегатов с помощью разработанного программного комплекса при паровых нагрузках котлов, взятых из таблицы </w:t>
      </w:r>
      <w:r>
        <w:fldChar w:fldCharType="begin"/>
      </w:r>
      <w:r>
        <w:instrText xml:space="preserve"> REF tbl_common_i4_res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7</w:t>
      </w:r>
      <w:r>
        <w:fldChar w:fldCharType="end"/>
      </w:r>
      <w:r>
        <w:t xml:space="preserve">. И проведем сравнение значений критериев оптимизации, полученных при паровых нагрузках котлов, вычисленных для ситуации «Обычная» с помощью разработанного программного комплекса (рисунок </w:t>
      </w:r>
      <w:r>
        <w:fldChar w:fldCharType="begin"/>
      </w:r>
      <w:r>
        <w:instrText xml:space="preserve"> REF pic_common_res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3</w:t>
      </w:r>
      <w:r>
        <w:fldChar w:fldCharType="end"/>
      </w:r>
      <w:r>
        <w:t>) и паровых нагрузках, вычисленных с помощью «</w:t>
      </w:r>
      <w:r>
        <w:rPr>
          <w:lang w:val="en-US"/>
        </w:rPr>
        <w:t>I</w:t>
      </w:r>
      <w:r w:rsidRPr="0033464C">
        <w:t>4</w:t>
      </w:r>
      <w:r>
        <w:rPr>
          <w:lang w:val="en-US"/>
        </w:rPr>
        <w:t>Plan</w:t>
      </w:r>
      <w:r>
        <w:t xml:space="preserve">» (таблица </w:t>
      </w:r>
      <w:r>
        <w:fldChar w:fldCharType="begin"/>
      </w:r>
      <w:r>
        <w:instrText xml:space="preserve"> REF tbl_common_i4_res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7</w:t>
      </w:r>
      <w:r>
        <w:fldChar w:fldCharType="end"/>
      </w:r>
      <w:r>
        <w:t xml:space="preserve">). Результаты представлены в таблице </w:t>
      </w:r>
      <w:r w:rsidR="00280493">
        <w:fldChar w:fldCharType="begin"/>
      </w:r>
      <w:r w:rsidR="00280493">
        <w:instrText xml:space="preserve"> REF tbl_common_comp_res \h </w:instrText>
      </w:r>
      <w:r w:rsidR="00280493">
        <w:fldChar w:fldCharType="separate"/>
      </w:r>
      <w:r w:rsidR="00280493">
        <w:rPr>
          <w:noProof/>
        </w:rPr>
        <w:t>5</w:t>
      </w:r>
      <w:r w:rsidR="00280493">
        <w:t>.</w:t>
      </w:r>
      <w:r w:rsidR="00280493">
        <w:rPr>
          <w:noProof/>
        </w:rPr>
        <w:t>8</w:t>
      </w:r>
      <w:r w:rsidR="00280493">
        <w:fldChar w:fldCharType="end"/>
      </w:r>
      <w:r w:rsidR="00280493">
        <w:rPr>
          <w:lang w:val="en-US"/>
        </w:rPr>
        <w:t>.</w:t>
      </w:r>
    </w:p>
    <w:p w:rsidR="007A37CB" w:rsidRPr="00145C2C" w:rsidRDefault="007A37CB" w:rsidP="007A37CB">
      <w:pPr>
        <w:pStyle w:val="af"/>
        <w:keepNext/>
      </w:pPr>
      <w:r>
        <w:t xml:space="preserve">Таблица </w:t>
      </w:r>
      <w:bookmarkStart w:id="17" w:name="tbl_common_comp_res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7"/>
      <w:r w:rsidR="00145C2C" w:rsidRPr="00280493">
        <w:t xml:space="preserve"> </w:t>
      </w:r>
      <w:r w:rsidR="00145C2C">
        <w:t>Сравнение значений критериев оптимизации при различных паровых нагрузках.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0"/>
        <w:gridCol w:w="1534"/>
        <w:gridCol w:w="1697"/>
        <w:gridCol w:w="2417"/>
        <w:gridCol w:w="1663"/>
      </w:tblGrid>
      <w:tr w:rsidR="007A37CB" w:rsidTr="007A37CB">
        <w:tc>
          <w:tcPr>
            <w:tcW w:w="2260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</w:p>
        </w:tc>
        <w:tc>
          <w:tcPr>
            <w:tcW w:w="3231" w:type="dxa"/>
            <w:gridSpan w:val="2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Режим работы («</w:t>
            </w:r>
            <w:r w:rsidRPr="00BB5B3C">
              <w:rPr>
                <w:b/>
                <w:sz w:val="24"/>
                <w:lang w:val="en-US"/>
              </w:rPr>
              <w:t>I4Plan</w:t>
            </w:r>
            <w:r w:rsidRPr="00BB5B3C">
              <w:rPr>
                <w:b/>
                <w:sz w:val="24"/>
              </w:rPr>
              <w:t>»)</w:t>
            </w:r>
          </w:p>
        </w:tc>
        <w:tc>
          <w:tcPr>
            <w:tcW w:w="4080" w:type="dxa"/>
            <w:gridSpan w:val="2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Режим работы (разработанное ПО)</w:t>
            </w:r>
          </w:p>
        </w:tc>
      </w:tr>
      <w:tr w:rsidR="007A37CB" w:rsidTr="007A37CB">
        <w:tc>
          <w:tcPr>
            <w:tcW w:w="2260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Котлоагрегат</w:t>
            </w:r>
          </w:p>
        </w:tc>
        <w:tc>
          <w:tcPr>
            <w:tcW w:w="1534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Состояние</w:t>
            </w:r>
          </w:p>
        </w:tc>
        <w:tc>
          <w:tcPr>
            <w:tcW w:w="1697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BB5B3C">
              <w:rPr>
                <w:b/>
                <w:sz w:val="24"/>
              </w:rPr>
              <w:t xml:space="preserve">Паровая нагрузка, </w:t>
            </w:r>
            <w:r w:rsidRPr="00BB5B3C">
              <w:rPr>
                <w:b/>
                <w:sz w:val="24"/>
                <w:lang w:val="en-US"/>
              </w:rPr>
              <w:t>[</w:t>
            </w:r>
            <w:r w:rsidRPr="00BB5B3C">
              <w:rPr>
                <w:b/>
                <w:sz w:val="24"/>
              </w:rPr>
              <w:t>тонн/час</w:t>
            </w:r>
            <w:r w:rsidRPr="00BB5B3C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2417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</w:rPr>
            </w:pPr>
            <w:r w:rsidRPr="00BB5B3C">
              <w:rPr>
                <w:b/>
                <w:sz w:val="24"/>
              </w:rPr>
              <w:t>Состояние</w:t>
            </w:r>
          </w:p>
        </w:tc>
        <w:tc>
          <w:tcPr>
            <w:tcW w:w="1663" w:type="dxa"/>
          </w:tcPr>
          <w:p w:rsidR="007A37CB" w:rsidRPr="00BB5B3C" w:rsidRDefault="007A37CB" w:rsidP="00BB5B3C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BB5B3C">
              <w:rPr>
                <w:b/>
                <w:sz w:val="24"/>
              </w:rPr>
              <w:t xml:space="preserve">Паровая нагрузка, </w:t>
            </w:r>
            <w:r w:rsidRPr="00BB5B3C">
              <w:rPr>
                <w:b/>
                <w:sz w:val="24"/>
                <w:lang w:val="en-US"/>
              </w:rPr>
              <w:t>[</w:t>
            </w:r>
            <w:r w:rsidRPr="00BB5B3C">
              <w:rPr>
                <w:b/>
                <w:sz w:val="24"/>
              </w:rPr>
              <w:t>тонн/час</w:t>
            </w:r>
            <w:r w:rsidRPr="00BB5B3C">
              <w:rPr>
                <w:b/>
                <w:sz w:val="24"/>
                <w:lang w:val="en-US"/>
              </w:rPr>
              <w:t>]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К1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9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63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К2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9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63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К3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9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Выкл.</w:t>
            </w:r>
          </w:p>
        </w:tc>
        <w:tc>
          <w:tcPr>
            <w:tcW w:w="1663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0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К4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97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220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63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218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К5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97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219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63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209</w:t>
            </w:r>
          </w:p>
        </w:tc>
      </w:tr>
      <w:tr w:rsidR="007A37CB" w:rsidTr="007A37CB">
        <w:tc>
          <w:tcPr>
            <w:tcW w:w="2260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К6</w:t>
            </w:r>
          </w:p>
        </w:tc>
        <w:tc>
          <w:tcPr>
            <w:tcW w:w="1534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97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219</w:t>
            </w:r>
          </w:p>
        </w:tc>
        <w:tc>
          <w:tcPr>
            <w:tcW w:w="2417" w:type="dxa"/>
          </w:tcPr>
          <w:p w:rsidR="007A37CB" w:rsidRDefault="007A37CB" w:rsidP="00BB5B3C">
            <w:pPr>
              <w:spacing w:line="240" w:lineRule="auto"/>
              <w:ind w:firstLine="0"/>
            </w:pPr>
            <w:r>
              <w:t>Газ</w:t>
            </w:r>
          </w:p>
        </w:tc>
        <w:tc>
          <w:tcPr>
            <w:tcW w:w="1663" w:type="dxa"/>
          </w:tcPr>
          <w:p w:rsidR="007A37CB" w:rsidRDefault="002C3247" w:rsidP="00BB5B3C">
            <w:pPr>
              <w:spacing w:line="240" w:lineRule="auto"/>
              <w:ind w:firstLine="0"/>
            </w:pPr>
            <w:r>
              <w:t>211</w:t>
            </w:r>
          </w:p>
        </w:tc>
      </w:tr>
      <w:tr w:rsidR="00401BBF" w:rsidTr="00031709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</w:rPr>
            </w:pPr>
            <w:r w:rsidRPr="00401BBF">
              <w:rPr>
                <w:b/>
                <w:sz w:val="24"/>
              </w:rPr>
              <w:lastRenderedPageBreak/>
              <w:t>Расход газа, [тыс.нм</w:t>
            </w:r>
            <w:r w:rsidRPr="00401BBF">
              <w:rPr>
                <w:b/>
                <w:sz w:val="24"/>
                <w:vertAlign w:val="superscript"/>
              </w:rPr>
              <w:t>3</w:t>
            </w:r>
            <w:r w:rsidRPr="00401BBF">
              <w:rPr>
                <w:b/>
                <w:sz w:val="24"/>
              </w:rPr>
              <w:t>/час]</w:t>
            </w:r>
          </w:p>
        </w:tc>
        <w:tc>
          <w:tcPr>
            <w:tcW w:w="3231" w:type="dxa"/>
            <w:gridSpan w:val="2"/>
          </w:tcPr>
          <w:p w:rsidR="00401BBF" w:rsidRPr="00BA75E1" w:rsidRDefault="00BA75E1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50,051</w:t>
            </w:r>
          </w:p>
        </w:tc>
        <w:tc>
          <w:tcPr>
            <w:tcW w:w="4080" w:type="dxa"/>
            <w:gridSpan w:val="2"/>
          </w:tcPr>
          <w:p w:rsidR="00401BBF" w:rsidRPr="007C735B" w:rsidRDefault="00513B77" w:rsidP="007C735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7C735B">
              <w:rPr>
                <w:b/>
                <w:lang w:val="en-US"/>
              </w:rPr>
              <w:t>50,043</w:t>
            </w:r>
          </w:p>
        </w:tc>
      </w:tr>
      <w:tr w:rsidR="00401BBF" w:rsidTr="00B35A06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</w:rPr>
            </w:pPr>
            <w:r w:rsidRPr="00401BBF">
              <w:rPr>
                <w:b/>
                <w:sz w:val="24"/>
              </w:rPr>
              <w:t xml:space="preserve">Расход мазута, </w:t>
            </w:r>
            <w:r w:rsidRPr="00401BBF">
              <w:rPr>
                <w:b/>
                <w:sz w:val="24"/>
                <w:lang w:val="en-US"/>
              </w:rPr>
              <w:t>[</w:t>
            </w:r>
            <w:r w:rsidRPr="00401BBF">
              <w:rPr>
                <w:b/>
                <w:sz w:val="24"/>
              </w:rPr>
              <w:t>тонн/час</w:t>
            </w:r>
            <w:r w:rsidRPr="00401BBF">
              <w:rPr>
                <w:b/>
                <w:sz w:val="24"/>
                <w:lang w:val="en-US"/>
              </w:rPr>
              <w:t>]</w:t>
            </w:r>
          </w:p>
        </w:tc>
        <w:tc>
          <w:tcPr>
            <w:tcW w:w="3231" w:type="dxa"/>
            <w:gridSpan w:val="2"/>
          </w:tcPr>
          <w:p w:rsidR="00401BBF" w:rsidRPr="00BA75E1" w:rsidRDefault="00BA75E1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80" w:type="dxa"/>
            <w:gridSpan w:val="2"/>
          </w:tcPr>
          <w:p w:rsidR="00401BBF" w:rsidRPr="00513B77" w:rsidRDefault="00513B77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01BBF" w:rsidTr="006178CC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</w:rPr>
            </w:pPr>
            <w:r w:rsidRPr="00401BBF">
              <w:rPr>
                <w:b/>
                <w:sz w:val="24"/>
              </w:rPr>
              <w:t>Финансовые затраты на топливо, [руб./час]</w:t>
            </w:r>
          </w:p>
        </w:tc>
        <w:tc>
          <w:tcPr>
            <w:tcW w:w="3231" w:type="dxa"/>
            <w:gridSpan w:val="2"/>
          </w:tcPr>
          <w:p w:rsidR="00401BBF" w:rsidRPr="00BA75E1" w:rsidRDefault="00BA75E1" w:rsidP="007C735B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174278,</w:t>
            </w:r>
            <w:r w:rsidRPr="00BA75E1">
              <w:rPr>
                <w:lang w:val="en-US"/>
              </w:rPr>
              <w:t>66</w:t>
            </w:r>
          </w:p>
        </w:tc>
        <w:tc>
          <w:tcPr>
            <w:tcW w:w="4080" w:type="dxa"/>
            <w:gridSpan w:val="2"/>
          </w:tcPr>
          <w:p w:rsidR="00401BBF" w:rsidRPr="007C735B" w:rsidRDefault="00513B77" w:rsidP="007C735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7C735B">
              <w:rPr>
                <w:b/>
                <w:lang w:val="en-US"/>
              </w:rPr>
              <w:t>174249,73</w:t>
            </w:r>
          </w:p>
        </w:tc>
      </w:tr>
      <w:tr w:rsidR="00401BBF" w:rsidTr="00010BBD">
        <w:tc>
          <w:tcPr>
            <w:tcW w:w="2260" w:type="dxa"/>
          </w:tcPr>
          <w:p w:rsidR="00401BBF" w:rsidRPr="00401BBF" w:rsidRDefault="00401BBF" w:rsidP="00145C2C">
            <w:pPr>
              <w:spacing w:line="240" w:lineRule="auto"/>
              <w:ind w:firstLine="0"/>
              <w:rPr>
                <w:b/>
                <w:sz w:val="24"/>
                <w:lang w:val="en-US"/>
              </w:rPr>
            </w:pPr>
            <w:r w:rsidRPr="00401BBF">
              <w:rPr>
                <w:b/>
                <w:sz w:val="24"/>
              </w:rPr>
              <w:t xml:space="preserve">КПД группы котлоагрегатов, </w:t>
            </w:r>
            <w:r w:rsidRPr="00401BBF">
              <w:rPr>
                <w:b/>
                <w:sz w:val="24"/>
                <w:lang w:val="en-US"/>
              </w:rPr>
              <w:t>[%]</w:t>
            </w:r>
          </w:p>
        </w:tc>
        <w:tc>
          <w:tcPr>
            <w:tcW w:w="3231" w:type="dxa"/>
            <w:gridSpan w:val="2"/>
          </w:tcPr>
          <w:p w:rsidR="00401BBF" w:rsidRDefault="00C57ED8" w:rsidP="007C735B">
            <w:pPr>
              <w:spacing w:line="240" w:lineRule="auto"/>
              <w:ind w:firstLine="0"/>
              <w:jc w:val="left"/>
            </w:pPr>
            <w:r>
              <w:t>93</w:t>
            </w:r>
            <w:r>
              <w:rPr>
                <w:lang w:val="en-US"/>
              </w:rPr>
              <w:t>,</w:t>
            </w:r>
            <w:r w:rsidRPr="00C57ED8">
              <w:t>78</w:t>
            </w:r>
          </w:p>
        </w:tc>
        <w:tc>
          <w:tcPr>
            <w:tcW w:w="4080" w:type="dxa"/>
            <w:gridSpan w:val="2"/>
          </w:tcPr>
          <w:p w:rsidR="00401BBF" w:rsidRPr="007C735B" w:rsidRDefault="00513B77" w:rsidP="007C735B">
            <w:pPr>
              <w:spacing w:line="240" w:lineRule="auto"/>
              <w:ind w:firstLine="0"/>
              <w:jc w:val="left"/>
              <w:rPr>
                <w:b/>
                <w:lang w:val="en-US"/>
              </w:rPr>
            </w:pPr>
            <w:r w:rsidRPr="007C735B">
              <w:rPr>
                <w:b/>
                <w:lang w:val="en-US"/>
              </w:rPr>
              <w:t>93,803</w:t>
            </w:r>
          </w:p>
        </w:tc>
      </w:tr>
    </w:tbl>
    <w:p w:rsidR="007A37CB" w:rsidRDefault="007A37CB" w:rsidP="0033464C">
      <w:pPr>
        <w:ind w:firstLine="0"/>
        <w:rPr>
          <w:lang w:val="en-US"/>
        </w:rPr>
      </w:pPr>
    </w:p>
    <w:p w:rsidR="007C735B" w:rsidRPr="005316CF" w:rsidRDefault="007C735B" w:rsidP="0033464C">
      <w:pPr>
        <w:ind w:firstLine="0"/>
      </w:pPr>
      <w:r>
        <w:rPr>
          <w:lang w:val="en-US"/>
        </w:rPr>
        <w:tab/>
      </w:r>
      <w:r>
        <w:t xml:space="preserve">Как видно из таблицы </w:t>
      </w:r>
      <w:r>
        <w:fldChar w:fldCharType="begin"/>
      </w:r>
      <w:r>
        <w:instrText xml:space="preserve"> REF tbl_common_comp_res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8</w:t>
      </w:r>
      <w:r>
        <w:fldChar w:fldCharType="end"/>
      </w:r>
      <w:r>
        <w:t>, при распределении нагрузок, полученных в результате расчетов, проведенных для ситуации «Обычная» с помощью разработанного программного комплекса</w:t>
      </w:r>
      <w:r w:rsidR="00354A77">
        <w:t>, значения всех критериев оптимизации получились лучше, чем при паровых нагрузках, полученных в результате расчетов с помощью «</w:t>
      </w:r>
      <w:r w:rsidR="00354A77">
        <w:rPr>
          <w:lang w:val="en-US"/>
        </w:rPr>
        <w:t>I</w:t>
      </w:r>
      <w:r w:rsidR="00354A77" w:rsidRPr="005316CF">
        <w:t>4</w:t>
      </w:r>
      <w:r w:rsidR="00354A77">
        <w:rPr>
          <w:lang w:val="en-US"/>
        </w:rPr>
        <w:t>Plan</w:t>
      </w:r>
      <w:r w:rsidR="00354A77">
        <w:t>».</w:t>
      </w:r>
      <w:r w:rsidR="005316CF">
        <w:t xml:space="preserve"> </w:t>
      </w:r>
      <w:r w:rsidR="007B3E23">
        <w:t>Это</w:t>
      </w:r>
      <w:bookmarkStart w:id="18" w:name="_GoBack"/>
      <w:bookmarkEnd w:id="18"/>
      <w:r w:rsidR="005316CF">
        <w:t xml:space="preserve"> позволяет говорить о том, что решение поставленной задачи с помощью разработанного программного продукта является более оптимальным по сравнению с решением, полученным в «</w:t>
      </w:r>
      <w:r w:rsidR="005316CF">
        <w:rPr>
          <w:lang w:val="en-US"/>
        </w:rPr>
        <w:t>I</w:t>
      </w:r>
      <w:r w:rsidR="005316CF" w:rsidRPr="005316CF">
        <w:t>4</w:t>
      </w:r>
      <w:r w:rsidR="005316CF">
        <w:rPr>
          <w:lang w:val="en-US"/>
        </w:rPr>
        <w:t>Plan</w:t>
      </w:r>
      <w:r w:rsidR="005316CF">
        <w:t>».</w:t>
      </w:r>
    </w:p>
    <w:sectPr w:rsidR="007C735B" w:rsidRPr="005316CF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5-13T10:31:00Z" w:initials="A">
    <w:p w:rsidR="007A37CB" w:rsidRDefault="007A37CB">
      <w:pPr>
        <w:pStyle w:val="a9"/>
      </w:pPr>
      <w:r>
        <w:rPr>
          <w:rStyle w:val="a8"/>
        </w:rPr>
        <w:annotationRef/>
      </w:r>
      <w:r>
        <w:t>дописать</w:t>
      </w:r>
    </w:p>
  </w:comment>
  <w:comment w:id="1" w:author="ArKuzmin" w:date="2014-05-13T10:51:00Z" w:initials="A">
    <w:p w:rsidR="007A37CB" w:rsidRDefault="007A37CB">
      <w:pPr>
        <w:pStyle w:val="a9"/>
      </w:pPr>
      <w:r>
        <w:rPr>
          <w:rStyle w:val="a8"/>
        </w:rPr>
        <w:annotationRef/>
      </w:r>
      <w:r>
        <w:t>на результаты</w:t>
      </w:r>
    </w:p>
  </w:comment>
  <w:comment w:id="7" w:author="ArKuzmin" w:date="2014-05-13T15:05:00Z" w:initials="A">
    <w:p w:rsidR="007A37CB" w:rsidRDefault="007A37CB">
      <w:pPr>
        <w:pStyle w:val="a9"/>
      </w:pPr>
      <w:r>
        <w:rPr>
          <w:rStyle w:val="a8"/>
        </w:rPr>
        <w:annotationRef/>
      </w:r>
    </w:p>
  </w:comment>
  <w:comment w:id="9" w:author="ArKuzmin" w:date="2014-05-13T15:44:00Z" w:initials="A">
    <w:p w:rsidR="007A37CB" w:rsidRDefault="007A37CB">
      <w:pPr>
        <w:pStyle w:val="a9"/>
      </w:pPr>
      <w:r>
        <w:rPr>
          <w:rStyle w:val="a8"/>
        </w:rPr>
        <w:annotationRef/>
      </w:r>
    </w:p>
  </w:comment>
  <w:comment w:id="11" w:author="ArKuzmin" w:date="2014-05-13T15:53:00Z" w:initials="A">
    <w:p w:rsidR="007A37CB" w:rsidRDefault="007A37CB" w:rsidP="00786FAB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0C4" w:rsidRDefault="00BF20C4" w:rsidP="0056527F">
      <w:r>
        <w:separator/>
      </w:r>
    </w:p>
  </w:endnote>
  <w:endnote w:type="continuationSeparator" w:id="0">
    <w:p w:rsidR="00BF20C4" w:rsidRDefault="00BF20C4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688167"/>
      <w:docPartObj>
        <w:docPartGallery w:val="Page Numbers (Bottom of Page)"/>
        <w:docPartUnique/>
      </w:docPartObj>
    </w:sdtPr>
    <w:sdtContent>
      <w:p w:rsidR="007A37CB" w:rsidRDefault="007A37CB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3E23">
          <w:rPr>
            <w:noProof/>
          </w:rPr>
          <w:t>13</w:t>
        </w:r>
        <w:r>
          <w:fldChar w:fldCharType="end"/>
        </w:r>
      </w:p>
    </w:sdtContent>
  </w:sdt>
  <w:p w:rsidR="007A37CB" w:rsidRDefault="007A37CB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0C4" w:rsidRDefault="00BF20C4" w:rsidP="0056527F">
      <w:r>
        <w:separator/>
      </w:r>
    </w:p>
  </w:footnote>
  <w:footnote w:type="continuationSeparator" w:id="0">
    <w:p w:rsidR="00BF20C4" w:rsidRDefault="00BF20C4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B0B56"/>
    <w:multiLevelType w:val="hybridMultilevel"/>
    <w:tmpl w:val="A8DE0154"/>
    <w:lvl w:ilvl="0" w:tplc="E4DA1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02EDB"/>
    <w:multiLevelType w:val="hybridMultilevel"/>
    <w:tmpl w:val="85B62C4A"/>
    <w:lvl w:ilvl="0" w:tplc="F42CD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47357D"/>
    <w:multiLevelType w:val="hybridMultilevel"/>
    <w:tmpl w:val="76EE06B6"/>
    <w:lvl w:ilvl="0" w:tplc="2C38AB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184596"/>
    <w:multiLevelType w:val="hybridMultilevel"/>
    <w:tmpl w:val="DE32A158"/>
    <w:lvl w:ilvl="0" w:tplc="46EC4F6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555FE7"/>
    <w:multiLevelType w:val="hybridMultilevel"/>
    <w:tmpl w:val="FD8433B4"/>
    <w:lvl w:ilvl="0" w:tplc="8D380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C85A02"/>
    <w:multiLevelType w:val="multilevel"/>
    <w:tmpl w:val="3A4014DA"/>
    <w:lvl w:ilvl="0">
      <w:start w:val="5"/>
      <w:numFmt w:val="decimal"/>
      <w:pStyle w:val="1"/>
      <w:suff w:val="space"/>
      <w:lvlText w:val="%1"/>
      <w:lvlJc w:val="left"/>
      <w:pPr>
        <w:ind w:left="708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-12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19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9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-12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-12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8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351"/>
    <w:rsid w:val="000007CC"/>
    <w:rsid w:val="00000F93"/>
    <w:rsid w:val="00001CCC"/>
    <w:rsid w:val="000063EF"/>
    <w:rsid w:val="00006F73"/>
    <w:rsid w:val="00034DA2"/>
    <w:rsid w:val="00042065"/>
    <w:rsid w:val="00070BE5"/>
    <w:rsid w:val="00083B09"/>
    <w:rsid w:val="000854D3"/>
    <w:rsid w:val="000E2F07"/>
    <w:rsid w:val="000E3F68"/>
    <w:rsid w:val="000F0FDB"/>
    <w:rsid w:val="001125E7"/>
    <w:rsid w:val="001255C7"/>
    <w:rsid w:val="0013414C"/>
    <w:rsid w:val="001341FF"/>
    <w:rsid w:val="00144FBB"/>
    <w:rsid w:val="00145C2C"/>
    <w:rsid w:val="00151393"/>
    <w:rsid w:val="00151BE9"/>
    <w:rsid w:val="00176EA8"/>
    <w:rsid w:val="001A1891"/>
    <w:rsid w:val="001A2EFC"/>
    <w:rsid w:val="00203D91"/>
    <w:rsid w:val="00210AC2"/>
    <w:rsid w:val="002227B5"/>
    <w:rsid w:val="002371E1"/>
    <w:rsid w:val="00247933"/>
    <w:rsid w:val="00266FF8"/>
    <w:rsid w:val="002762A4"/>
    <w:rsid w:val="00280493"/>
    <w:rsid w:val="00280B0E"/>
    <w:rsid w:val="002A5E6C"/>
    <w:rsid w:val="002B306D"/>
    <w:rsid w:val="002C3247"/>
    <w:rsid w:val="002E02A9"/>
    <w:rsid w:val="002F4190"/>
    <w:rsid w:val="00303FB3"/>
    <w:rsid w:val="0030772A"/>
    <w:rsid w:val="00311033"/>
    <w:rsid w:val="00311162"/>
    <w:rsid w:val="003115E8"/>
    <w:rsid w:val="00311C09"/>
    <w:rsid w:val="0033464C"/>
    <w:rsid w:val="00335992"/>
    <w:rsid w:val="00337C15"/>
    <w:rsid w:val="00345AA4"/>
    <w:rsid w:val="00354A77"/>
    <w:rsid w:val="00362388"/>
    <w:rsid w:val="00366A98"/>
    <w:rsid w:val="00366B71"/>
    <w:rsid w:val="003714B6"/>
    <w:rsid w:val="00374875"/>
    <w:rsid w:val="00377AA4"/>
    <w:rsid w:val="003849B5"/>
    <w:rsid w:val="003945E5"/>
    <w:rsid w:val="003971C6"/>
    <w:rsid w:val="003A464B"/>
    <w:rsid w:val="003D6633"/>
    <w:rsid w:val="003E6005"/>
    <w:rsid w:val="003F0351"/>
    <w:rsid w:val="003F3CB2"/>
    <w:rsid w:val="003F5735"/>
    <w:rsid w:val="00401BBF"/>
    <w:rsid w:val="00431EBB"/>
    <w:rsid w:val="00454F44"/>
    <w:rsid w:val="004715FD"/>
    <w:rsid w:val="004722DC"/>
    <w:rsid w:val="004753C9"/>
    <w:rsid w:val="00487190"/>
    <w:rsid w:val="00493A52"/>
    <w:rsid w:val="00493EAB"/>
    <w:rsid w:val="00496195"/>
    <w:rsid w:val="004A0CB4"/>
    <w:rsid w:val="004A5733"/>
    <w:rsid w:val="004B039C"/>
    <w:rsid w:val="0050466E"/>
    <w:rsid w:val="00513B77"/>
    <w:rsid w:val="005316CF"/>
    <w:rsid w:val="005528EC"/>
    <w:rsid w:val="005554D5"/>
    <w:rsid w:val="00555D0E"/>
    <w:rsid w:val="00560451"/>
    <w:rsid w:val="0056527F"/>
    <w:rsid w:val="00582DBD"/>
    <w:rsid w:val="00603AFA"/>
    <w:rsid w:val="00617A4B"/>
    <w:rsid w:val="006333C1"/>
    <w:rsid w:val="006507D7"/>
    <w:rsid w:val="00655374"/>
    <w:rsid w:val="00656DD2"/>
    <w:rsid w:val="00663E82"/>
    <w:rsid w:val="00665A13"/>
    <w:rsid w:val="00691B79"/>
    <w:rsid w:val="00691CAE"/>
    <w:rsid w:val="006B1899"/>
    <w:rsid w:val="006B76D5"/>
    <w:rsid w:val="006D0842"/>
    <w:rsid w:val="006D70C7"/>
    <w:rsid w:val="006F510B"/>
    <w:rsid w:val="006F7839"/>
    <w:rsid w:val="00715FF7"/>
    <w:rsid w:val="00733CE1"/>
    <w:rsid w:val="0077293F"/>
    <w:rsid w:val="00780BCC"/>
    <w:rsid w:val="00786FAB"/>
    <w:rsid w:val="007A3282"/>
    <w:rsid w:val="007A37CB"/>
    <w:rsid w:val="007B3E23"/>
    <w:rsid w:val="007B59DF"/>
    <w:rsid w:val="007C735B"/>
    <w:rsid w:val="007E461E"/>
    <w:rsid w:val="007F5145"/>
    <w:rsid w:val="00810496"/>
    <w:rsid w:val="008106EE"/>
    <w:rsid w:val="008120B4"/>
    <w:rsid w:val="008271F7"/>
    <w:rsid w:val="00827D20"/>
    <w:rsid w:val="008348D0"/>
    <w:rsid w:val="00883846"/>
    <w:rsid w:val="00885A12"/>
    <w:rsid w:val="00893DCC"/>
    <w:rsid w:val="008A46FA"/>
    <w:rsid w:val="008A6969"/>
    <w:rsid w:val="008B664A"/>
    <w:rsid w:val="008D4593"/>
    <w:rsid w:val="008F0642"/>
    <w:rsid w:val="00906BC5"/>
    <w:rsid w:val="00912C30"/>
    <w:rsid w:val="00957032"/>
    <w:rsid w:val="009A2C06"/>
    <w:rsid w:val="009A7C0C"/>
    <w:rsid w:val="009C2412"/>
    <w:rsid w:val="009C2EED"/>
    <w:rsid w:val="009D417A"/>
    <w:rsid w:val="009E348D"/>
    <w:rsid w:val="009E6C12"/>
    <w:rsid w:val="009F27A2"/>
    <w:rsid w:val="009F4C28"/>
    <w:rsid w:val="00A43BB5"/>
    <w:rsid w:val="00A560E1"/>
    <w:rsid w:val="00A605AA"/>
    <w:rsid w:val="00A63076"/>
    <w:rsid w:val="00A70092"/>
    <w:rsid w:val="00A73AC9"/>
    <w:rsid w:val="00A85664"/>
    <w:rsid w:val="00A8750D"/>
    <w:rsid w:val="00AC2D35"/>
    <w:rsid w:val="00AC6BB7"/>
    <w:rsid w:val="00B0320F"/>
    <w:rsid w:val="00B06223"/>
    <w:rsid w:val="00B366DD"/>
    <w:rsid w:val="00B62022"/>
    <w:rsid w:val="00BA75E1"/>
    <w:rsid w:val="00BA7FA4"/>
    <w:rsid w:val="00BB5B3C"/>
    <w:rsid w:val="00BC47F4"/>
    <w:rsid w:val="00BD47FA"/>
    <w:rsid w:val="00BD5F5B"/>
    <w:rsid w:val="00BE6A1F"/>
    <w:rsid w:val="00BF20C4"/>
    <w:rsid w:val="00C2641D"/>
    <w:rsid w:val="00C30BC1"/>
    <w:rsid w:val="00C3441E"/>
    <w:rsid w:val="00C45B9E"/>
    <w:rsid w:val="00C57ED8"/>
    <w:rsid w:val="00C850B1"/>
    <w:rsid w:val="00CA59E5"/>
    <w:rsid w:val="00CB0F4B"/>
    <w:rsid w:val="00CE2F2B"/>
    <w:rsid w:val="00D14643"/>
    <w:rsid w:val="00D4146F"/>
    <w:rsid w:val="00D73E62"/>
    <w:rsid w:val="00D75F63"/>
    <w:rsid w:val="00DA1030"/>
    <w:rsid w:val="00DB2BDB"/>
    <w:rsid w:val="00DC3148"/>
    <w:rsid w:val="00DE25CF"/>
    <w:rsid w:val="00DF5E23"/>
    <w:rsid w:val="00E07FCC"/>
    <w:rsid w:val="00E16BD2"/>
    <w:rsid w:val="00E20D92"/>
    <w:rsid w:val="00E21315"/>
    <w:rsid w:val="00E37A19"/>
    <w:rsid w:val="00E635CB"/>
    <w:rsid w:val="00E63904"/>
    <w:rsid w:val="00E65F96"/>
    <w:rsid w:val="00EA2CE2"/>
    <w:rsid w:val="00EC02A1"/>
    <w:rsid w:val="00ED6764"/>
    <w:rsid w:val="00F00A84"/>
    <w:rsid w:val="00F16B63"/>
    <w:rsid w:val="00F22C32"/>
    <w:rsid w:val="00F25C9B"/>
    <w:rsid w:val="00F35421"/>
    <w:rsid w:val="00F70376"/>
    <w:rsid w:val="00FA53C1"/>
    <w:rsid w:val="00FD7E3E"/>
    <w:rsid w:val="00FE396D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431EBB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431EBB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4">
    <w:name w:val="Revision"/>
    <w:hidden/>
    <w:uiPriority w:val="99"/>
    <w:semiHidden/>
    <w:rsid w:val="004B03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styleId="af5">
    <w:name w:val="Placeholder Text"/>
    <w:basedOn w:val="a0"/>
    <w:uiPriority w:val="99"/>
    <w:semiHidden/>
    <w:rsid w:val="003077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431EBB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431EBB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8B6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B664A"/>
    <w:rPr>
      <w:rFonts w:ascii="Times New Roman" w:eastAsia="Times New Roman" w:hAnsi="Times New Roman" w:cs="Times New Roman"/>
      <w:sz w:val="28"/>
      <w:szCs w:val="24"/>
    </w:rPr>
  </w:style>
  <w:style w:type="paragraph" w:styleId="af4">
    <w:name w:val="Revision"/>
    <w:hidden/>
    <w:uiPriority w:val="99"/>
    <w:semiHidden/>
    <w:rsid w:val="004B039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styleId="af5">
    <w:name w:val="Placeholder Text"/>
    <w:basedOn w:val="a0"/>
    <w:uiPriority w:val="99"/>
    <w:semiHidden/>
    <w:rsid w:val="00307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iplom\optimization\4%20&#1089;&#1077;&#1084;&#1077;&#1089;&#1090;&#1088;\&#1056;&#1055;&#1047;\&#1057;&#1088;&#1072;&#1074;&#1085;&#1077;&#1085;&#1080;&#1077;%20&#1088;&#1077;&#1079;&#1091;&#1083;&#1100;&#1090;&#1072;&#1090;&#108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Лист1!$I$1</c:f>
              <c:strCache>
                <c:ptCount val="1"/>
                <c:pt idx="0">
                  <c:v>"I4Plan"</c:v>
                </c:pt>
              </c:strCache>
            </c:strRef>
          </c:tx>
          <c:marker>
            <c:symbol val="none"/>
          </c:marker>
          <c:trendline>
            <c:name>Полиномиальная аппроксимация ("I4Plan")</c:name>
            <c:trendlineType val="poly"/>
            <c:order val="3"/>
            <c:dispRSqr val="0"/>
            <c:dispEq val="1"/>
            <c:trendlineLbl>
              <c:layout>
                <c:manualLayout>
                  <c:x val="-8.6143246517262267E-2"/>
                  <c:y val="-1.4090445339178068E-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1"/>
                  </a:pPr>
                  <a:endParaRPr lang="ru-RU"/>
                </a:p>
              </c:txPr>
            </c:trendlineLbl>
          </c:trendline>
          <c:xVal>
            <c:numRef>
              <c:f>Лист1!$H$2:$H$6</c:f>
              <c:numCache>
                <c:formatCode>General</c:formatCode>
                <c:ptCount val="5"/>
                <c:pt idx="0">
                  <c:v>130</c:v>
                </c:pt>
                <c:pt idx="1">
                  <c:v>141</c:v>
                </c:pt>
                <c:pt idx="2">
                  <c:v>183</c:v>
                </c:pt>
                <c:pt idx="3">
                  <c:v>198</c:v>
                </c:pt>
                <c:pt idx="4">
                  <c:v>200</c:v>
                </c:pt>
              </c:numCache>
            </c:numRef>
          </c:xVal>
          <c:yVal>
            <c:numRef>
              <c:f>Лист1!$I$2:$I$6</c:f>
              <c:numCache>
                <c:formatCode>General</c:formatCode>
                <c:ptCount val="5"/>
                <c:pt idx="0">
                  <c:v>10.423</c:v>
                </c:pt>
                <c:pt idx="1">
                  <c:v>11.304</c:v>
                </c:pt>
                <c:pt idx="2">
                  <c:v>14.633000000000001</c:v>
                </c:pt>
                <c:pt idx="3">
                  <c:v>15.839</c:v>
                </c:pt>
                <c:pt idx="4">
                  <c:v>15.999000000000001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Лист1!$J$1</c:f>
              <c:strCache>
                <c:ptCount val="1"/>
                <c:pt idx="0">
                  <c:v>Разработанная мат. модель</c:v>
                </c:pt>
              </c:strCache>
            </c:strRef>
          </c:tx>
          <c:marker>
            <c:symbol val="none"/>
          </c:marker>
          <c:trendline>
            <c:name>Полиномиальная аппроксимация (разработанная мат.модель)</c:name>
            <c:trendlineType val="poly"/>
            <c:order val="3"/>
            <c:dispRSqr val="0"/>
            <c:dispEq val="1"/>
            <c:trendlineLbl>
              <c:layout>
                <c:manualLayout>
                  <c:x val="2.400649438051013E-2"/>
                  <c:y val="0.20074039028552446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200" b="1"/>
                  </a:pPr>
                  <a:endParaRPr lang="ru-RU"/>
                </a:p>
              </c:txPr>
            </c:trendlineLbl>
          </c:trendline>
          <c:xVal>
            <c:numRef>
              <c:f>Лист1!$H$2:$H$6</c:f>
              <c:numCache>
                <c:formatCode>General</c:formatCode>
                <c:ptCount val="5"/>
                <c:pt idx="0">
                  <c:v>130</c:v>
                </c:pt>
                <c:pt idx="1">
                  <c:v>141</c:v>
                </c:pt>
                <c:pt idx="2">
                  <c:v>183</c:v>
                </c:pt>
                <c:pt idx="3">
                  <c:v>198</c:v>
                </c:pt>
                <c:pt idx="4">
                  <c:v>200</c:v>
                </c:pt>
              </c:numCache>
            </c:numRef>
          </c:xVal>
          <c:yVal>
            <c:numRef>
              <c:f>Лист1!$J$2:$J$6</c:f>
              <c:numCache>
                <c:formatCode>General</c:formatCode>
                <c:ptCount val="5"/>
                <c:pt idx="0">
                  <c:v>10.24</c:v>
                </c:pt>
                <c:pt idx="1">
                  <c:v>11.1</c:v>
                </c:pt>
                <c:pt idx="2">
                  <c:v>14.39</c:v>
                </c:pt>
                <c:pt idx="3">
                  <c:v>15.56</c:v>
                </c:pt>
                <c:pt idx="4">
                  <c:v>15.72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488000"/>
        <c:axId val="190366848"/>
      </c:scatterChart>
      <c:valAx>
        <c:axId val="85488000"/>
        <c:scaling>
          <c:orientation val="minMax"/>
          <c:max val="201"/>
          <c:min val="129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100" b="0"/>
                  <a:t>Паровая</a:t>
                </a:r>
                <a:r>
                  <a:rPr lang="ru-RU" sz="1100" b="0" baseline="0"/>
                  <a:t> нагрузка на котел</a:t>
                </a:r>
                <a:r>
                  <a:rPr lang="en-US" sz="1100" b="0" baseline="0"/>
                  <a:t>,</a:t>
                </a:r>
                <a:r>
                  <a:rPr lang="ru-RU" sz="1100" b="0" baseline="0"/>
                  <a:t> </a:t>
                </a:r>
                <a:r>
                  <a:rPr lang="en-US" sz="1100" b="0" baseline="0"/>
                  <a:t>[</a:t>
                </a:r>
                <a:r>
                  <a:rPr lang="ru-RU" sz="1100" b="0" baseline="0"/>
                  <a:t>тонн/час</a:t>
                </a:r>
                <a:r>
                  <a:rPr lang="en-US" sz="1100" b="0" baseline="0"/>
                  <a:t>]</a:t>
                </a:r>
                <a:endParaRPr lang="ru-RU" sz="1100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0366848"/>
        <c:crosses val="autoZero"/>
        <c:crossBetween val="midCat"/>
        <c:majorUnit val="5"/>
      </c:valAx>
      <c:valAx>
        <c:axId val="190366848"/>
        <c:scaling>
          <c:orientation val="minMax"/>
          <c:max val="17"/>
          <c:min val="1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100" b="0">
                    <a:latin typeface="+mn-lt"/>
                  </a:rPr>
                  <a:t>Расход газа котлом, </a:t>
                </a:r>
                <a:r>
                  <a:rPr lang="en-US" sz="1100" b="0">
                    <a:latin typeface="+mn-lt"/>
                  </a:rPr>
                  <a:t>[</a:t>
                </a:r>
                <a:r>
                  <a:rPr lang="ru-RU" sz="1100" b="0">
                    <a:latin typeface="+mn-lt"/>
                  </a:rPr>
                  <a:t>тыс.нм3/час</a:t>
                </a:r>
                <a:r>
                  <a:rPr lang="en-US" sz="1100" b="0">
                    <a:latin typeface="+mn-lt"/>
                  </a:rPr>
                  <a:t>]</a:t>
                </a:r>
                <a:endParaRPr lang="ru-RU" sz="1100" b="0">
                  <a:latin typeface="+mn-lt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5488000"/>
        <c:crosses val="autoZero"/>
        <c:crossBetween val="midCat"/>
        <c:majorUnit val="0.8"/>
      </c:valAx>
    </c:plotArea>
    <c:legend>
      <c:legendPos val="b"/>
      <c:layout>
        <c:manualLayout>
          <c:xMode val="edge"/>
          <c:yMode val="edge"/>
          <c:x val="0.11927350427350425"/>
          <c:y val="0.68349473308627362"/>
          <c:w val="0.85547008547008552"/>
          <c:h val="0.2011602617643958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Лист2!$C$1</c:f>
              <c:strCache>
                <c:ptCount val="1"/>
                <c:pt idx="0">
                  <c:v>"I4Plan"</c:v>
                </c:pt>
              </c:strCache>
            </c:strRef>
          </c:tx>
          <c:marker>
            <c:symbol val="none"/>
          </c:marker>
          <c:trendline>
            <c:name>Полиномиальная аппроксимация ("I4Plan")</c:name>
            <c:trendlineType val="poly"/>
            <c:order val="3"/>
            <c:dispRSqr val="0"/>
            <c:dispEq val="1"/>
            <c:trendlineLbl>
              <c:layout>
                <c:manualLayout>
                  <c:x val="-5.7502192420675509E-3"/>
                  <c:y val="-1.957985213680351E-3"/>
                </c:manualLayout>
              </c:layout>
              <c:numFmt formatCode="General" sourceLinked="0"/>
            </c:trendlineLbl>
          </c:trendline>
          <c:xVal>
            <c:numRef>
              <c:f>Лист2!$B$2:$B$5</c:f>
              <c:numCache>
                <c:formatCode>General</c:formatCode>
                <c:ptCount val="4"/>
                <c:pt idx="0">
                  <c:v>130</c:v>
                </c:pt>
                <c:pt idx="1">
                  <c:v>140</c:v>
                </c:pt>
                <c:pt idx="2">
                  <c:v>189</c:v>
                </c:pt>
                <c:pt idx="3">
                  <c:v>219</c:v>
                </c:pt>
              </c:numCache>
            </c:numRef>
          </c:xVal>
          <c:yVal>
            <c:numRef>
              <c:f>Лист2!$C$2:$C$5</c:f>
              <c:numCache>
                <c:formatCode>General</c:formatCode>
                <c:ptCount val="4"/>
                <c:pt idx="0">
                  <c:v>10.417</c:v>
                </c:pt>
                <c:pt idx="1">
                  <c:v>11.206999999999999</c:v>
                </c:pt>
                <c:pt idx="2">
                  <c:v>15.103999999999999</c:v>
                </c:pt>
                <c:pt idx="3">
                  <c:v>17.506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Разработанная мат. модель</c:v>
                </c:pt>
              </c:strCache>
            </c:strRef>
          </c:tx>
          <c:marker>
            <c:symbol val="none"/>
          </c:marker>
          <c:trendline>
            <c:name>Полиномиальная аппроксимация (разработанная мат.модель)</c:name>
            <c:trendlineType val="poly"/>
            <c:order val="3"/>
            <c:dispRSqr val="0"/>
            <c:dispEq val="1"/>
            <c:trendlineLbl>
              <c:layout>
                <c:manualLayout>
                  <c:x val="4.6853237095363078E-2"/>
                  <c:y val="0.24124877361575808"/>
                </c:manualLayout>
              </c:layout>
              <c:numFmt formatCode="General" sourceLinked="0"/>
            </c:trendlineLbl>
          </c:trendline>
          <c:xVal>
            <c:numRef>
              <c:f>Лист2!$B$2:$B$5</c:f>
              <c:numCache>
                <c:formatCode>General</c:formatCode>
                <c:ptCount val="4"/>
                <c:pt idx="0">
                  <c:v>130</c:v>
                </c:pt>
                <c:pt idx="1">
                  <c:v>140</c:v>
                </c:pt>
                <c:pt idx="2">
                  <c:v>189</c:v>
                </c:pt>
                <c:pt idx="3">
                  <c:v>219</c:v>
                </c:pt>
              </c:numCache>
            </c:numRef>
          </c:xVal>
          <c:yVal>
            <c:numRef>
              <c:f>Лист2!$D$2:$D$5</c:f>
              <c:numCache>
                <c:formatCode>General</c:formatCode>
                <c:ptCount val="4"/>
                <c:pt idx="0">
                  <c:v>10.24</c:v>
                </c:pt>
                <c:pt idx="1">
                  <c:v>11.03</c:v>
                </c:pt>
                <c:pt idx="2">
                  <c:v>14.84</c:v>
                </c:pt>
                <c:pt idx="3">
                  <c:v>17.2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313664"/>
        <c:axId val="197325568"/>
      </c:scatterChart>
      <c:valAx>
        <c:axId val="197313664"/>
        <c:scaling>
          <c:orientation val="minMax"/>
          <c:max val="220"/>
          <c:min val="129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100" b="0"/>
                  <a:t>Паровая</a:t>
                </a:r>
                <a:r>
                  <a:rPr lang="ru-RU" sz="1100" b="0" baseline="0"/>
                  <a:t> нагрузка, </a:t>
                </a:r>
                <a:r>
                  <a:rPr lang="en-US" sz="1100" b="0" baseline="0"/>
                  <a:t>[</a:t>
                </a:r>
                <a:r>
                  <a:rPr lang="ru-RU" sz="1100" b="0" baseline="0"/>
                  <a:t>тонн/час</a:t>
                </a:r>
                <a:r>
                  <a:rPr lang="en-US" sz="1100" b="0" baseline="0"/>
                  <a:t>]</a:t>
                </a:r>
                <a:endParaRPr lang="ru-RU" sz="1100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7325568"/>
        <c:crosses val="autoZero"/>
        <c:crossBetween val="midCat"/>
        <c:majorUnit val="10"/>
      </c:valAx>
      <c:valAx>
        <c:axId val="197325568"/>
        <c:scaling>
          <c:orientation val="minMax"/>
          <c:max val="19"/>
          <c:min val="1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100" b="0"/>
                  <a:t>Расход газа, </a:t>
                </a:r>
                <a:r>
                  <a:rPr lang="en-US" sz="1100" b="0"/>
                  <a:t>[</a:t>
                </a:r>
                <a:r>
                  <a:rPr lang="ru-RU" sz="1100" b="0"/>
                  <a:t>тыс.нм3/час</a:t>
                </a:r>
                <a:r>
                  <a:rPr lang="en-US" sz="1100" b="0"/>
                  <a:t>]</a:t>
                </a:r>
                <a:endParaRPr lang="ru-RU" sz="1100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7313664"/>
        <c:crosses val="autoZero"/>
        <c:crossBetween val="midCat"/>
        <c:majorUnit val="0.8"/>
      </c:valAx>
    </c:plotArea>
    <c:legend>
      <c:legendPos val="b"/>
      <c:layout>
        <c:manualLayout>
          <c:xMode val="edge"/>
          <c:yMode val="edge"/>
          <c:x val="9.3944444444444442E-2"/>
          <c:y val="0.76003864100320795"/>
          <c:w val="0.8843333333333333"/>
          <c:h val="0.2121835812190142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DF"/>
    <w:rsid w:val="00EE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5ED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5E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8AC2-3ADD-4607-A5B6-2E792D2F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436</TotalTime>
  <Pages>13</Pages>
  <Words>2451</Words>
  <Characters>13976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161</cp:revision>
  <dcterms:created xsi:type="dcterms:W3CDTF">2014-05-13T06:00:00Z</dcterms:created>
  <dcterms:modified xsi:type="dcterms:W3CDTF">2014-05-13T13:35:00Z</dcterms:modified>
</cp:coreProperties>
</file>