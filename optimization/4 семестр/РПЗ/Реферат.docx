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D74BE0" w:rsidP="0056527F">
      <w:r>
        <w:t>Р</w:t>
      </w:r>
      <w:r w:rsidR="00504754">
        <w:t>ПЗ 97</w:t>
      </w:r>
      <w:r>
        <w:t xml:space="preserve"> страниц, </w:t>
      </w:r>
      <w:r w:rsidR="00504754">
        <w:t>21</w:t>
      </w:r>
      <w:r>
        <w:t xml:space="preserve"> рисун</w:t>
      </w:r>
      <w:r w:rsidR="00504754">
        <w:t>ок</w:t>
      </w:r>
      <w:r>
        <w:t xml:space="preserve">, </w:t>
      </w:r>
      <w:r w:rsidR="00504754">
        <w:t>39</w:t>
      </w:r>
      <w:r>
        <w:t xml:space="preserve"> таблиц, </w:t>
      </w:r>
      <w:r w:rsidR="00504754">
        <w:t>32 источника литературы, 2 публикации по теме магистерской диссертации</w:t>
      </w:r>
      <w:r>
        <w:t>.</w:t>
      </w:r>
    </w:p>
    <w:p w:rsidR="00D74BE0" w:rsidRPr="00D74BE0" w:rsidRDefault="00D74BE0" w:rsidP="0056527F">
      <w:r>
        <w:t>Ключевые слова: многокритериальная оптимизация, множество Парето, метод целевого программирования, критерии оптимизации, коэффициент относительной важности критерие</w:t>
      </w:r>
      <w:bookmarkStart w:id="0" w:name="_GoBack"/>
      <w:bookmarkEnd w:id="0"/>
      <w:r>
        <w:t>в, электростанция, режимы работы, котельное отделение.</w:t>
      </w:r>
    </w:p>
    <w:p w:rsidR="0056527F" w:rsidRDefault="00F574D9" w:rsidP="0056527F">
      <w:r>
        <w:t xml:space="preserve">Цель магистерской диссертации – разработка </w:t>
      </w:r>
      <w:proofErr w:type="gramStart"/>
      <w:r>
        <w:t>метода многокритериальной оптимизации режимов работы котельного отделения электростанции</w:t>
      </w:r>
      <w:proofErr w:type="gramEnd"/>
      <w:r>
        <w:t xml:space="preserve"> и его исследование на примере котельного отделения ТЭЦ-20 Мосэнерго.</w:t>
      </w:r>
    </w:p>
    <w:p w:rsidR="005004C2" w:rsidRDefault="005004C2" w:rsidP="0056527F">
      <w:r>
        <w:t xml:space="preserve">В магистерской диссертации проведен обзор существующих оптимизационных продуктов и решений, проанализирована предметная область, проанализированы существующие алгоритмы оптимизации и выбран один из них для реализации. Разработан метод многокритериальной </w:t>
      </w:r>
      <w:proofErr w:type="gramStart"/>
      <w:r>
        <w:t>оптимизации режимов работы котельного отделения электростанции</w:t>
      </w:r>
      <w:proofErr w:type="gramEnd"/>
      <w:r>
        <w:t xml:space="preserve">. Создан программный продукт, реализующий данный метод. Проведены </w:t>
      </w:r>
      <w:r w:rsidR="0019729B">
        <w:t>эксперименты по проверке адекватности разработанного метода и расчеты типичных ситуаций для рынка электроэнергии.</w:t>
      </w:r>
    </w:p>
    <w:p w:rsidR="00884554" w:rsidRDefault="00884554" w:rsidP="00884554">
      <w:pPr>
        <w:tabs>
          <w:tab w:val="left" w:pos="1755"/>
        </w:tabs>
      </w:pPr>
      <w:r>
        <w:t xml:space="preserve">Использование сразу нескольких критериев оптимизации и информации об относительной важности критериев позволило получить лучшие результаты по сравнению со </w:t>
      </w:r>
      <w:proofErr w:type="gramStart"/>
      <w:r>
        <w:t>сравниваемыми</w:t>
      </w:r>
      <w:proofErr w:type="gramEnd"/>
      <w:r>
        <w:t>.</w:t>
      </w:r>
    </w:p>
    <w:p w:rsidR="00884554" w:rsidRPr="0056527F" w:rsidRDefault="00884554" w:rsidP="0056527F"/>
    <w:p w:rsidR="0056527F" w:rsidRPr="0056527F" w:rsidRDefault="0056527F" w:rsidP="0056527F"/>
    <w:sectPr w:rsidR="0056527F" w:rsidRPr="0056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85" w:rsidRDefault="00277585" w:rsidP="0056527F">
      <w:r>
        <w:separator/>
      </w:r>
    </w:p>
  </w:endnote>
  <w:endnote w:type="continuationSeparator" w:id="0">
    <w:p w:rsidR="00277585" w:rsidRDefault="00277585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85" w:rsidRDefault="00277585" w:rsidP="0056527F">
      <w:r>
        <w:separator/>
      </w:r>
    </w:p>
  </w:footnote>
  <w:footnote w:type="continuationSeparator" w:id="0">
    <w:p w:rsidR="00277585" w:rsidRDefault="00277585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E0"/>
    <w:rsid w:val="00001CCC"/>
    <w:rsid w:val="00006F73"/>
    <w:rsid w:val="00070BE5"/>
    <w:rsid w:val="00144FBB"/>
    <w:rsid w:val="0019729B"/>
    <w:rsid w:val="002762A4"/>
    <w:rsid w:val="00277585"/>
    <w:rsid w:val="00377AA4"/>
    <w:rsid w:val="003E6005"/>
    <w:rsid w:val="005004C2"/>
    <w:rsid w:val="00504754"/>
    <w:rsid w:val="005528EC"/>
    <w:rsid w:val="0056527F"/>
    <w:rsid w:val="006B76D5"/>
    <w:rsid w:val="00780BCC"/>
    <w:rsid w:val="00884554"/>
    <w:rsid w:val="009E6C12"/>
    <w:rsid w:val="00A560E1"/>
    <w:rsid w:val="00A85664"/>
    <w:rsid w:val="00B845F7"/>
    <w:rsid w:val="00D74BE0"/>
    <w:rsid w:val="00E16BD2"/>
    <w:rsid w:val="00E37A19"/>
    <w:rsid w:val="00ED6764"/>
    <w:rsid w:val="00F25C9B"/>
    <w:rsid w:val="00F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E0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E0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9B54-266F-4B19-89EA-234A8D805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1493</TotalTime>
  <Pages>1</Pages>
  <Words>125</Words>
  <Characters>1074</Characters>
  <Application>Microsoft Office Word</Application>
  <DocSecurity>0</DocSecurity>
  <Lines>16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5</cp:revision>
  <dcterms:created xsi:type="dcterms:W3CDTF">2014-06-04T07:45:00Z</dcterms:created>
  <dcterms:modified xsi:type="dcterms:W3CDTF">2014-06-05T10:28:00Z</dcterms:modified>
</cp:coreProperties>
</file>